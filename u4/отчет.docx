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C9BD" w14:textId="77777777" w:rsidR="00897D41" w:rsidRPr="00606804" w:rsidRDefault="000410EB" w:rsidP="000410EB">
      <w:pPr>
        <w:spacing w:after="3000" w:line="240" w:lineRule="auto"/>
        <w:jc w:val="center"/>
        <w:rPr>
          <w:rFonts w:ascii="Arial" w:hAnsi="Arial" w:cs="Arial"/>
          <w:sz w:val="40"/>
          <w:szCs w:val="40"/>
        </w:rPr>
      </w:pPr>
      <w:r w:rsidRPr="00606804">
        <w:rPr>
          <w:rFonts w:ascii="Arial" w:hAnsi="Arial" w:cs="Arial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A36321A" w14:textId="4DDD47EC" w:rsidR="00F37F19" w:rsidRPr="00606804" w:rsidRDefault="000410EB" w:rsidP="000410EB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06804">
        <w:rPr>
          <w:rFonts w:ascii="Arial" w:hAnsi="Arial" w:cs="Arial"/>
          <w:b/>
          <w:sz w:val="40"/>
          <w:szCs w:val="40"/>
        </w:rPr>
        <w:t xml:space="preserve">Лабораторная работа </w:t>
      </w:r>
      <w:sdt>
        <w:sdtPr>
          <w:rPr>
            <w:rFonts w:ascii="Arial" w:hAnsi="Arial" w:cs="Arial"/>
            <w:b/>
            <w:sz w:val="32"/>
            <w:szCs w:val="32"/>
          </w:rPr>
          <w:id w:val="-1154831628"/>
          <w:placeholder>
            <w:docPart w:val="2C5B7B7CE6B24181BF3D0ECAAE7BEFD8"/>
          </w:placeholder>
        </w:sdtPr>
        <w:sdtEndPr/>
        <w:sdtContent>
          <w:r w:rsidR="00CA5612" w:rsidRPr="00606804">
            <w:rPr>
              <w:rFonts w:ascii="Arial" w:hAnsi="Arial" w:cs="Arial"/>
              <w:b/>
              <w:sz w:val="32"/>
              <w:szCs w:val="32"/>
            </w:rPr>
            <w:t>№4</w:t>
          </w:r>
        </w:sdtContent>
      </w:sdt>
      <w:r w:rsidR="00142D3C">
        <w:rPr>
          <w:rFonts w:ascii="Arial" w:hAnsi="Arial" w:cs="Arial"/>
          <w:b/>
          <w:sz w:val="32"/>
          <w:szCs w:val="32"/>
        </w:rPr>
        <w:t>.</w:t>
      </w:r>
    </w:p>
    <w:p w14:paraId="2C2CCC24" w14:textId="1A15B569" w:rsidR="00F37F19" w:rsidRPr="00606804" w:rsidRDefault="00142D3C" w:rsidP="00142D3C">
      <w:pPr>
        <w:spacing w:after="2400" w:line="24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Работа со списками и строками.</w:t>
      </w:r>
    </w:p>
    <w:p w14:paraId="4DA03980" w14:textId="034FB44E" w:rsidR="005815F3" w:rsidRPr="00606804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 xml:space="preserve">Выполнил: </w:t>
      </w:r>
      <w:sdt>
        <w:sdtPr>
          <w:rPr>
            <w:rFonts w:ascii="Arial" w:hAnsi="Arial" w:cs="Arial"/>
            <w:sz w:val="28"/>
            <w:szCs w:val="28"/>
          </w:rPr>
          <w:id w:val="1772581617"/>
          <w:placeholder>
            <w:docPart w:val="CF257F82672B4C8F9A0A8C325B6EF2A9"/>
          </w:placeholder>
        </w:sdtPr>
        <w:sdtEndPr/>
        <w:sdtContent>
          <w:r w:rsidR="00CA5612" w:rsidRPr="00606804">
            <w:rPr>
              <w:rFonts w:ascii="Arial" w:hAnsi="Arial" w:cs="Arial"/>
              <w:sz w:val="28"/>
              <w:szCs w:val="28"/>
            </w:rPr>
            <w:t>Фоминцев</w:t>
          </w:r>
        </w:sdtContent>
      </w:sdt>
    </w:p>
    <w:p w14:paraId="16CAB4BA" w14:textId="3CBC4FF5" w:rsidR="005815F3" w:rsidRPr="00606804" w:rsidRDefault="00834723" w:rsidP="005815F3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446668242"/>
          <w:placeholder>
            <w:docPart w:val="ACA66722A41B445FAE716EE69FDBD464"/>
          </w:placeholder>
        </w:sdtPr>
        <w:sdtEndPr/>
        <w:sdtContent>
          <w:r w:rsidR="00CA5612" w:rsidRPr="00606804">
            <w:rPr>
              <w:rFonts w:ascii="Arial" w:hAnsi="Arial" w:cs="Arial"/>
              <w:sz w:val="28"/>
              <w:szCs w:val="28"/>
            </w:rPr>
            <w:t>Денис</w:t>
          </w:r>
        </w:sdtContent>
      </w:sdt>
      <w:r w:rsidR="000410EB" w:rsidRPr="00606804">
        <w:rPr>
          <w:rFonts w:ascii="Arial" w:hAnsi="Arial" w:cs="Arial"/>
          <w:sz w:val="28"/>
          <w:szCs w:val="28"/>
        </w:rPr>
        <w:t xml:space="preserve"> </w:t>
      </w:r>
      <w:sdt>
        <w:sdtPr>
          <w:rPr>
            <w:rFonts w:ascii="Arial" w:hAnsi="Arial" w:cs="Arial"/>
            <w:sz w:val="28"/>
            <w:szCs w:val="28"/>
          </w:rPr>
          <w:id w:val="1379675918"/>
          <w:placeholder>
            <w:docPart w:val="E6CE4AB1ABFA40B3A793998825BEDCCE"/>
          </w:placeholder>
        </w:sdtPr>
        <w:sdtEndPr/>
        <w:sdtContent>
          <w:r w:rsidR="00CA5612" w:rsidRPr="00606804">
            <w:rPr>
              <w:rFonts w:ascii="Arial" w:hAnsi="Arial" w:cs="Arial"/>
              <w:sz w:val="28"/>
              <w:szCs w:val="28"/>
            </w:rPr>
            <w:t>Русланович</w:t>
          </w:r>
        </w:sdtContent>
      </w:sdt>
    </w:p>
    <w:p w14:paraId="7983F326" w14:textId="4E5DC672" w:rsidR="005815F3" w:rsidRPr="00606804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 xml:space="preserve">Группа № </w:t>
      </w:r>
      <w:sdt>
        <w:sdtPr>
          <w:rPr>
            <w:rFonts w:ascii="Arial" w:hAnsi="Arial" w:cs="Arial"/>
            <w:sz w:val="28"/>
            <w:szCs w:val="28"/>
          </w:rPr>
          <w:id w:val="1333804041"/>
          <w:placeholder>
            <w:docPart w:val="995B0A5C297C45D78462CA438EADB7C5"/>
          </w:placeholder>
        </w:sdtPr>
        <w:sdtEndPr/>
        <w:sdtContent>
          <w:r w:rsidR="00CA5612" w:rsidRPr="00606804">
            <w:rPr>
              <w:rFonts w:ascii="Arial" w:hAnsi="Arial" w:cs="Arial"/>
              <w:sz w:val="28"/>
              <w:szCs w:val="28"/>
            </w:rPr>
            <w:t>3123</w:t>
          </w:r>
        </w:sdtContent>
      </w:sdt>
    </w:p>
    <w:p w14:paraId="5613DFC1" w14:textId="77777777" w:rsidR="000410EB" w:rsidRPr="00606804" w:rsidRDefault="000410EB" w:rsidP="000410EB">
      <w:pPr>
        <w:spacing w:after="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 xml:space="preserve">Проверила: </w:t>
      </w:r>
      <w:r w:rsidR="000D2C40" w:rsidRPr="00606804">
        <w:rPr>
          <w:rFonts w:ascii="Arial" w:hAnsi="Arial" w:cs="Arial"/>
          <w:sz w:val="28"/>
          <w:szCs w:val="28"/>
        </w:rPr>
        <w:t>Казанова</w:t>
      </w:r>
    </w:p>
    <w:p w14:paraId="537BDF21" w14:textId="77777777" w:rsidR="000410EB" w:rsidRPr="00606804" w:rsidRDefault="000D2C40" w:rsidP="001B5B56">
      <w:pPr>
        <w:spacing w:after="4080" w:line="240" w:lineRule="auto"/>
        <w:jc w:val="right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>Полина Петровна</w:t>
      </w:r>
    </w:p>
    <w:p w14:paraId="522BE408" w14:textId="77777777" w:rsidR="000410EB" w:rsidRPr="00606804" w:rsidRDefault="000410EB" w:rsidP="000410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606804">
        <w:rPr>
          <w:rFonts w:ascii="Arial" w:hAnsi="Arial" w:cs="Arial"/>
          <w:sz w:val="28"/>
          <w:szCs w:val="28"/>
        </w:rPr>
        <w:t>Санкт-Петербург</w:t>
      </w:r>
    </w:p>
    <w:p w14:paraId="78D7E816" w14:textId="00651B8A" w:rsidR="00A71023" w:rsidRPr="00606804" w:rsidRDefault="00834723" w:rsidP="00A7102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sdt>
        <w:sdtPr>
          <w:rPr>
            <w:rFonts w:ascii="Arial" w:hAnsi="Arial" w:cs="Arial"/>
            <w:sz w:val="28"/>
            <w:szCs w:val="28"/>
          </w:rPr>
          <w:id w:val="1204837529"/>
          <w:placeholder>
            <w:docPart w:val="35B67B47116E448B91FDC6F02D561B56"/>
          </w:placeholder>
        </w:sdtPr>
        <w:sdtEndPr/>
        <w:sdtContent>
          <w:r w:rsidR="00CA5612" w:rsidRPr="00606804">
            <w:rPr>
              <w:rFonts w:ascii="Arial" w:hAnsi="Arial" w:cs="Arial"/>
              <w:sz w:val="28"/>
              <w:szCs w:val="28"/>
            </w:rPr>
            <w:t>2021</w:t>
          </w:r>
        </w:sdtContent>
      </w:sdt>
    </w:p>
    <w:p w14:paraId="0DEF8463" w14:textId="77777777" w:rsidR="00A71023" w:rsidRPr="00606804" w:rsidRDefault="000410EB" w:rsidP="000D2C40">
      <w:pPr>
        <w:pageBreakBefore/>
        <w:spacing w:after="240" w:line="240" w:lineRule="auto"/>
        <w:rPr>
          <w:rFonts w:ascii="Arial" w:hAnsi="Arial" w:cs="Arial"/>
          <w:b/>
          <w:sz w:val="28"/>
          <w:szCs w:val="28"/>
        </w:rPr>
      </w:pPr>
      <w:r w:rsidRPr="00606804">
        <w:rPr>
          <w:rFonts w:ascii="Arial" w:hAnsi="Arial" w:cs="Arial"/>
          <w:b/>
          <w:sz w:val="28"/>
          <w:szCs w:val="28"/>
        </w:rPr>
        <w:lastRenderedPageBreak/>
        <w:t>Цель работы:</w:t>
      </w:r>
    </w:p>
    <w:p w14:paraId="38B68F20" w14:textId="7E28B801" w:rsidR="00825953" w:rsidRPr="00606804" w:rsidRDefault="00834723" w:rsidP="00825953">
      <w:pPr>
        <w:tabs>
          <w:tab w:val="left" w:pos="3600"/>
        </w:tabs>
        <w:spacing w:after="60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715166624"/>
          <w:placeholder>
            <w:docPart w:val="C25B07BB49F94263973E883CDEE0CC1E"/>
          </w:placeholder>
        </w:sdtPr>
        <w:sdtEndPr/>
        <w:sdtContent>
          <w:r w:rsidR="00CA5612" w:rsidRPr="00606804">
            <w:rPr>
              <w:rFonts w:ascii="Arial" w:hAnsi="Arial" w:cs="Arial"/>
              <w:sz w:val="24"/>
              <w:szCs w:val="24"/>
            </w:rPr>
            <w:t>Решить 8 заданий.</w:t>
          </w:r>
          <w:r w:rsidR="00142D3C">
            <w:rPr>
              <w:rFonts w:ascii="Arial" w:hAnsi="Arial" w:cs="Arial"/>
              <w:sz w:val="24"/>
              <w:szCs w:val="24"/>
            </w:rPr>
            <w:t xml:space="preserve"> Практика работы со списками и строками.</w:t>
          </w:r>
        </w:sdtContent>
      </w:sdt>
    </w:p>
    <w:p w14:paraId="3E3AE6A9" w14:textId="77777777" w:rsidR="00825953" w:rsidRPr="00606804" w:rsidRDefault="000410EB" w:rsidP="00EA3EC5">
      <w:pPr>
        <w:spacing w:after="240" w:line="240" w:lineRule="auto"/>
        <w:rPr>
          <w:rFonts w:ascii="Arial" w:hAnsi="Arial" w:cs="Arial"/>
          <w:b/>
          <w:sz w:val="28"/>
          <w:szCs w:val="28"/>
        </w:rPr>
      </w:pPr>
      <w:r w:rsidRPr="00606804">
        <w:rPr>
          <w:rFonts w:ascii="Arial" w:hAnsi="Arial" w:cs="Arial"/>
          <w:b/>
          <w:sz w:val="28"/>
          <w:szCs w:val="28"/>
        </w:rPr>
        <w:t>Ход работы:</w:t>
      </w:r>
    </w:p>
    <w:sdt>
      <w:sdtPr>
        <w:rPr>
          <w:rFonts w:ascii="Arial" w:hAnsi="Arial" w:cs="Arial"/>
        </w:rPr>
        <w:id w:val="-239786831"/>
        <w:placeholder>
          <w:docPart w:val="9AD25C03BE2B490EB73A6D43EF6EF6FC"/>
        </w:placeholder>
      </w:sdtPr>
      <w:sdtEndPr>
        <w:rPr>
          <w:rFonts w:asciiTheme="minorHAnsi" w:hAnsiTheme="minorHAnsi" w:cstheme="minorBidi"/>
        </w:rPr>
      </w:sdtEndPr>
      <w:sdtContent>
        <w:p w14:paraId="6679F129" w14:textId="0121B49A" w:rsidR="00CA5612" w:rsidRDefault="00CA5612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sz w:val="24"/>
              <w:szCs w:val="24"/>
            </w:rPr>
            <w:t>Задание №1</w:t>
          </w:r>
        </w:p>
        <w:p w14:paraId="051A15B2" w14:textId="77777777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728DBE5" w14:textId="7BF2241F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>Создайте программу, заменяющую введенный пользователем текст в формате «Фамилия Имя Отчество» на текст в формате «Фамилия И.О.».</w:t>
          </w:r>
        </w:p>
        <w:p w14:paraId="2FB08B89" w14:textId="77777777" w:rsidR="00893DF7" w:rsidRPr="00606804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C621EC3" w14:textId="402E8A8E" w:rsidR="0002749F" w:rsidRPr="00606804" w:rsidRDefault="0002749F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27A5EF16" wp14:editId="6AAB4966">
                <wp:extent cx="4209599" cy="2633134"/>
                <wp:effectExtent l="0" t="0" r="63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5881" cy="2637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3AC934" w14:textId="77777777" w:rsidR="0002749F" w:rsidRPr="00606804" w:rsidRDefault="0002749F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noProof/>
              <w:sz w:val="24"/>
              <w:szCs w:val="24"/>
            </w:rPr>
          </w:pPr>
        </w:p>
        <w:p w14:paraId="072D8722" w14:textId="06DD8F92" w:rsidR="00A7643F" w:rsidRDefault="0002749F" w:rsidP="00A7643F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1A9DB9D1" wp14:editId="6B30E526">
                <wp:extent cx="4218940" cy="2298570"/>
                <wp:effectExtent l="0" t="0" r="0" b="6985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974"/>
                        <a:stretch/>
                      </pic:blipFill>
                      <pic:spPr bwMode="auto">
                        <a:xfrm>
                          <a:off x="0" y="0"/>
                          <a:ext cx="4226612" cy="230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CD9996B" w14:textId="77777777" w:rsidR="00A7643F" w:rsidRDefault="00A7643F" w:rsidP="00A7643F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72AE032" w14:textId="05ED8934" w:rsidR="003D44C4" w:rsidRPr="00A7643F" w:rsidRDefault="00A7643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A7643F">
            <w:rPr>
              <w:rFonts w:ascii="Arial" w:hAnsi="Arial" w:cs="Arial"/>
              <w:sz w:val="20"/>
              <w:szCs w:val="20"/>
            </w:rPr>
            <w:t xml:space="preserve">Картинка к решению первого номера </w:t>
          </w:r>
          <w:r w:rsidR="003D44C4" w:rsidRPr="00A7643F">
            <w:rPr>
              <w:rFonts w:ascii="Arial" w:hAnsi="Arial" w:cs="Arial"/>
              <w:sz w:val="20"/>
              <w:szCs w:val="20"/>
            </w:rPr>
            <w:t>(</w:t>
          </w:r>
          <w:hyperlink r:id="rId10" w:history="1">
            <w:r w:rsidR="003D44C4" w:rsidRPr="00A7643F">
              <w:rPr>
                <w:rStyle w:val="ab"/>
                <w:rFonts w:ascii="Arial" w:hAnsi="Arial" w:cs="Arial"/>
                <w:sz w:val="20"/>
                <w:szCs w:val="20"/>
              </w:rPr>
              <w:t>https://yadi.sk/d/WOFw_MHEvXCPqw</w:t>
            </w:r>
          </w:hyperlink>
          <w:r w:rsidR="003D44C4" w:rsidRPr="00A7643F">
            <w:rPr>
              <w:rFonts w:ascii="Arial" w:hAnsi="Arial" w:cs="Arial"/>
              <w:sz w:val="20"/>
              <w:szCs w:val="20"/>
            </w:rPr>
            <w:t>)</w:t>
          </w:r>
        </w:p>
        <w:p w14:paraId="3AC1191F" w14:textId="77777777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223D084" w14:textId="77777777" w:rsidR="00893DF7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A568F62" w14:textId="4AFC6E20" w:rsidR="00893DF7" w:rsidRPr="00893DF7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Просим пользователя ввести его фамилию и имя, спрашиваем есть ли у него отчество. </w:t>
          </w:r>
          <w:r w:rsidRPr="00893DF7">
            <w:rPr>
              <w:rFonts w:ascii="Arial" w:hAnsi="Arial" w:cs="Arial"/>
              <w:sz w:val="24"/>
              <w:szCs w:val="24"/>
            </w:rPr>
            <w:t>Выводим</w:t>
          </w:r>
          <w:r>
            <w:rPr>
              <w:rFonts w:ascii="Arial" w:hAnsi="Arial" w:cs="Arial"/>
              <w:sz w:val="24"/>
              <w:szCs w:val="24"/>
            </w:rPr>
            <w:t xml:space="preserve"> то, что требуется</w:t>
          </w:r>
          <w:r w:rsidR="00983DFC">
            <w:rPr>
              <w:rFonts w:ascii="Arial" w:hAnsi="Arial" w:cs="Arial"/>
              <w:sz w:val="24"/>
              <w:szCs w:val="24"/>
            </w:rPr>
            <w:t xml:space="preserve"> за счёт срезов</w:t>
          </w:r>
          <w:r w:rsidRPr="00893DF7">
            <w:rPr>
              <w:rFonts w:ascii="Arial" w:hAnsi="Arial" w:cs="Arial"/>
              <w:sz w:val="24"/>
              <w:szCs w:val="24"/>
            </w:rPr>
            <w:t xml:space="preserve">. </w:t>
          </w:r>
        </w:p>
        <w:p w14:paraId="0C15C0CB" w14:textId="754B5EA1" w:rsidR="00606804" w:rsidRPr="00606804" w:rsidRDefault="0060680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728A4B1" w14:textId="77777777" w:rsidR="00B56341" w:rsidRPr="00142D3C" w:rsidRDefault="00B56341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FE37F76" w14:textId="53479A40" w:rsidR="0002749F" w:rsidRDefault="0002749F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sz w:val="24"/>
              <w:szCs w:val="24"/>
            </w:rPr>
            <w:lastRenderedPageBreak/>
            <w:t>Задание №2</w:t>
          </w:r>
        </w:p>
        <w:p w14:paraId="7CF5748B" w14:textId="77777777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7DA1195" w14:textId="25CEF4A8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 xml:space="preserve">Создайте программу, заменяющую регистр для всех символов в строке на противоположный (верхний </w:t>
          </w:r>
          <w:proofErr w:type="gramStart"/>
          <w:r w:rsidRPr="00B56341">
            <w:rPr>
              <w:sz w:val="24"/>
              <w:szCs w:val="24"/>
            </w:rPr>
            <w:t>&lt; -</w:t>
          </w:r>
          <w:proofErr w:type="gramEnd"/>
          <w:r w:rsidRPr="00B56341">
            <w:rPr>
              <w:sz w:val="24"/>
              <w:szCs w:val="24"/>
            </w:rPr>
            <w:t xml:space="preserve"> &gt; нижний).</w:t>
          </w:r>
        </w:p>
        <w:p w14:paraId="5F1B0D94" w14:textId="77777777" w:rsidR="00893DF7" w:rsidRPr="00606804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93DA24B" w14:textId="77777777" w:rsidR="00606804" w:rsidRPr="00606804" w:rsidRDefault="0060680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18C5588D" wp14:editId="10ED34E6">
                <wp:extent cx="4936394" cy="309372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9802" cy="3095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BC7A1BA" w14:textId="77777777" w:rsidR="00606804" w:rsidRPr="00606804" w:rsidRDefault="0060680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E4FA9CE" w14:textId="6C71A9D5" w:rsidR="00606804" w:rsidRDefault="0060680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606804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5DC34AB8" wp14:editId="393A7974">
                <wp:extent cx="4953000" cy="568175"/>
                <wp:effectExtent l="0" t="0" r="0" b="381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4818" cy="572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F8D3C59" w14:textId="485118CB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A310440" w14:textId="326BCB73" w:rsidR="003D44C4" w:rsidRPr="00A7643F" w:rsidRDefault="00A7643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A7643F">
            <w:rPr>
              <w:rFonts w:ascii="Arial" w:hAnsi="Arial" w:cs="Arial"/>
              <w:sz w:val="20"/>
              <w:szCs w:val="20"/>
            </w:rPr>
            <w:t xml:space="preserve">Картинка к решению второго номера </w:t>
          </w:r>
          <w:r w:rsidR="003D44C4" w:rsidRPr="00A7643F">
            <w:rPr>
              <w:rFonts w:ascii="Arial" w:hAnsi="Arial" w:cs="Arial"/>
              <w:sz w:val="20"/>
              <w:szCs w:val="20"/>
            </w:rPr>
            <w:t>(</w:t>
          </w:r>
          <w:hyperlink r:id="rId13" w:history="1">
            <w:r w:rsidR="003D44C4" w:rsidRPr="00A7643F">
              <w:rPr>
                <w:rStyle w:val="ab"/>
                <w:rFonts w:ascii="Arial" w:hAnsi="Arial" w:cs="Arial"/>
                <w:sz w:val="20"/>
                <w:szCs w:val="20"/>
              </w:rPr>
              <w:t>https://yadi.sk/d/oGep0TmQPw7wOA</w:t>
            </w:r>
          </w:hyperlink>
          <w:r w:rsidR="003D44C4" w:rsidRPr="00A7643F">
            <w:rPr>
              <w:rFonts w:ascii="Arial" w:hAnsi="Arial" w:cs="Arial"/>
              <w:sz w:val="20"/>
              <w:szCs w:val="20"/>
            </w:rPr>
            <w:t>)</w:t>
          </w:r>
        </w:p>
        <w:p w14:paraId="5193D059" w14:textId="77777777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1F189A8" w14:textId="2A3AA79B" w:rsidR="00893DF7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FEF24B9" w14:textId="35C0FA5E" w:rsidR="00983DFC" w:rsidRPr="00983DFC" w:rsidRDefault="00893DF7" w:rsidP="00983DF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Просим ввести пользователя нужную ему строчку, заменяем каждую букву, в зависимости от алфавита, на противоположную</w:t>
          </w:r>
        </w:p>
        <w:p w14:paraId="6518CC8A" w14:textId="77777777" w:rsidR="00983DFC" w:rsidRDefault="00983DF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8351B31" w14:textId="4751C117" w:rsidR="00606804" w:rsidRDefault="0060680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6695A23" w14:textId="32B3AED5" w:rsidR="00983DFC" w:rsidRDefault="00983DF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246EB1C" w14:textId="0421A96E" w:rsidR="00983DFC" w:rsidRDefault="00983DF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A6D9D0E" w14:textId="7A2EEF7C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5A65A3C" w14:textId="09E0A91C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AC44DA6" w14:textId="27E38ECE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FEA42D6" w14:textId="3912E8F4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57FB0FC" w14:textId="2EB56CF1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12138A4" w14:textId="72868BF2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EB3AEBD" w14:textId="3E43565C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854EF20" w14:textId="2D666116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BA76740" w14:textId="7030EF6B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05DCEAA" w14:textId="49CE0DB9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0F1545E" w14:textId="453E4BAD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1EA082A" w14:textId="0A47E9CF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3E166AC" w14:textId="792C8EFE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D7691E6" w14:textId="08C7FF99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BA5384A" w14:textId="0C6D796E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ED81EE4" w14:textId="2425F7EE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FA53CE7" w14:textId="611E42C8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0F4DCD4" w14:textId="2CC8999E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6BA0BC1" w14:textId="77777777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680CC77" w14:textId="4A61BE49" w:rsidR="00606804" w:rsidRDefault="00606804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Задание №3</w:t>
          </w:r>
        </w:p>
        <w:p w14:paraId="22CDC1D3" w14:textId="4A91842F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B88D252" w14:textId="68B6BD5E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>Создайте программу для подсчета общей суммы всех цифр в текстовой строке (в строке могут быть как буквы, так и цифры).</w:t>
          </w:r>
        </w:p>
        <w:p w14:paraId="5966DDF1" w14:textId="77777777" w:rsidR="00893DF7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0AD355A" w14:textId="45D9799C" w:rsidR="00983DFC" w:rsidRDefault="006C7C4F" w:rsidP="003D44C4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val="en-US"/>
            </w:rPr>
            <w:drawing>
              <wp:inline distT="0" distB="0" distL="0" distR="0" wp14:anchorId="241F91F8" wp14:editId="31F45F79">
                <wp:extent cx="4977406" cy="3117273"/>
                <wp:effectExtent l="0" t="0" r="0" b="698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87165" cy="312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1B2BD7" w14:textId="77777777" w:rsidR="003D44C4" w:rsidRPr="003D44C4" w:rsidRDefault="003D44C4" w:rsidP="003D44C4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33492DA" w14:textId="70631A0B" w:rsidR="00276C02" w:rsidRDefault="006C7C4F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535B9030" wp14:editId="55317D9E">
                <wp:extent cx="5001260" cy="486991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2797" cy="499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4EB119B" w14:textId="690F39A7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823AD6A" w14:textId="50635698" w:rsidR="003D44C4" w:rsidRPr="00A7643F" w:rsidRDefault="00A7643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A7643F">
            <w:rPr>
              <w:rFonts w:ascii="Arial" w:hAnsi="Arial" w:cs="Arial"/>
              <w:sz w:val="20"/>
              <w:szCs w:val="20"/>
            </w:rPr>
            <w:t xml:space="preserve">Картинка к решению </w:t>
          </w:r>
          <w:r>
            <w:rPr>
              <w:rFonts w:ascii="Arial" w:hAnsi="Arial" w:cs="Arial"/>
              <w:sz w:val="20"/>
              <w:szCs w:val="20"/>
            </w:rPr>
            <w:t>третьего</w:t>
          </w:r>
          <w:r w:rsidRPr="00A7643F">
            <w:rPr>
              <w:rFonts w:ascii="Arial" w:hAnsi="Arial" w:cs="Arial"/>
              <w:sz w:val="20"/>
              <w:szCs w:val="20"/>
            </w:rPr>
            <w:t xml:space="preserve"> номера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3D44C4" w:rsidRPr="00A7643F">
            <w:rPr>
              <w:rFonts w:ascii="Arial" w:hAnsi="Arial" w:cs="Arial"/>
              <w:sz w:val="20"/>
              <w:szCs w:val="20"/>
            </w:rPr>
            <w:t>(</w:t>
          </w:r>
          <w:hyperlink r:id="rId16" w:history="1">
            <w:r w:rsidR="003D44C4" w:rsidRPr="00A7643F">
              <w:rPr>
                <w:rStyle w:val="ab"/>
                <w:rFonts w:ascii="Arial" w:hAnsi="Arial" w:cs="Arial"/>
                <w:sz w:val="20"/>
                <w:szCs w:val="20"/>
              </w:rPr>
              <w:t>https://yadi.sk/d/XKWJAmUqp4nS5Q</w:t>
            </w:r>
          </w:hyperlink>
          <w:r w:rsidR="003D44C4" w:rsidRPr="00A7643F">
            <w:rPr>
              <w:rFonts w:ascii="Arial" w:hAnsi="Arial" w:cs="Arial"/>
              <w:sz w:val="20"/>
              <w:szCs w:val="20"/>
            </w:rPr>
            <w:t>)</w:t>
          </w:r>
        </w:p>
        <w:p w14:paraId="35EF2E94" w14:textId="77777777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856D1E2" w14:textId="77777777" w:rsidR="00893DF7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C2FC59A" w14:textId="66BD20E0" w:rsidR="00276C02" w:rsidRDefault="00893DF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Аналогично прошлому заданию, учитывая все алфавиты, заменяем все буквы (</w:t>
          </w:r>
          <w:r w:rsidR="00142D3C">
            <w:rPr>
              <w:rFonts w:ascii="Arial" w:hAnsi="Arial" w:cs="Arial"/>
              <w:sz w:val="24"/>
              <w:szCs w:val="24"/>
            </w:rPr>
            <w:t>т. к.</w:t>
          </w:r>
          <w:r>
            <w:rPr>
              <w:rFonts w:ascii="Arial" w:hAnsi="Arial" w:cs="Arial"/>
              <w:sz w:val="24"/>
              <w:szCs w:val="24"/>
            </w:rPr>
            <w:t xml:space="preserve"> по условию могут быть только буквы и цифры) на пробелы.</w:t>
          </w:r>
          <w:r w:rsidR="001F4DE7">
            <w:rPr>
              <w:rFonts w:ascii="Arial" w:hAnsi="Arial" w:cs="Arial"/>
              <w:sz w:val="24"/>
              <w:szCs w:val="24"/>
            </w:rPr>
            <w:t xml:space="preserve"> Далее избавляемся и от пробелов, после чего суммируем.</w:t>
          </w:r>
        </w:p>
        <w:p w14:paraId="5A591C93" w14:textId="6F84FCE4" w:rsidR="001F4DE7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BE6B588" w14:textId="3CCF023D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C95C436" w14:textId="48953497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F0F7121" w14:textId="2E73C486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A4711BD" w14:textId="038036F6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8C930CA" w14:textId="0961A2C8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1AE8DA1" w14:textId="207C0B18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1C254A3" w14:textId="2735D58C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74E17A7" w14:textId="69EE398E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322FF42" w14:textId="20A77ECA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4B7CFF1" w14:textId="2AB1321C" w:rsidR="00B56341" w:rsidRDefault="00B56341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56EFF55" w14:textId="77777777" w:rsidR="00B56341" w:rsidRPr="007315EC" w:rsidRDefault="00B56341" w:rsidP="007315E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008FF94" w14:textId="7E462170" w:rsidR="00276C02" w:rsidRDefault="00276C02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Задание №4</w:t>
          </w:r>
        </w:p>
        <w:p w14:paraId="637DC36A" w14:textId="6ABEB1EA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0BC5A3D" w14:textId="0DC498B2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>Создайте программу для транслитерации текста (позволяющую заменить все русские символы на соответствующие латинские).</w:t>
          </w:r>
        </w:p>
        <w:p w14:paraId="42604E78" w14:textId="77777777" w:rsidR="001F4DE7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BDC6CF5" w14:textId="77777777" w:rsidR="00276C02" w:rsidRDefault="00276C0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1747A803" wp14:editId="2096D7E5">
                <wp:extent cx="5122333" cy="3200127"/>
                <wp:effectExtent l="0" t="0" r="2540" b="635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30337" cy="3205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2258827" w14:textId="77777777" w:rsidR="00276C02" w:rsidRDefault="00276C0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B0C9277" w14:textId="72721D40" w:rsidR="002426A2" w:rsidRDefault="00276C0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6DA73B24" wp14:editId="1025D2EA">
                <wp:extent cx="5156200" cy="514014"/>
                <wp:effectExtent l="0" t="0" r="6350" b="635"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1605" cy="519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ED9197D" w14:textId="09B37FFE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641F3DD" w14:textId="522ABF15" w:rsidR="003D44C4" w:rsidRPr="00A7643F" w:rsidRDefault="00A7643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A7643F">
            <w:rPr>
              <w:rFonts w:ascii="Arial" w:hAnsi="Arial" w:cs="Arial"/>
              <w:sz w:val="20"/>
              <w:szCs w:val="20"/>
            </w:rPr>
            <w:t xml:space="preserve">Картинка к решению </w:t>
          </w:r>
          <w:r>
            <w:rPr>
              <w:rFonts w:ascii="Arial" w:hAnsi="Arial" w:cs="Arial"/>
              <w:sz w:val="20"/>
              <w:szCs w:val="20"/>
            </w:rPr>
            <w:t>четвертого</w:t>
          </w:r>
          <w:r w:rsidRPr="00A7643F">
            <w:rPr>
              <w:rFonts w:ascii="Arial" w:hAnsi="Arial" w:cs="Arial"/>
              <w:sz w:val="20"/>
              <w:szCs w:val="20"/>
            </w:rPr>
            <w:t xml:space="preserve"> номера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3D44C4" w:rsidRPr="00A7643F">
            <w:rPr>
              <w:rFonts w:ascii="Arial" w:hAnsi="Arial" w:cs="Arial"/>
              <w:sz w:val="20"/>
              <w:szCs w:val="20"/>
            </w:rPr>
            <w:t>(</w:t>
          </w:r>
          <w:hyperlink r:id="rId19" w:history="1">
            <w:r w:rsidR="003D44C4" w:rsidRPr="00A7643F">
              <w:rPr>
                <w:rStyle w:val="ab"/>
                <w:rFonts w:ascii="Arial" w:hAnsi="Arial" w:cs="Arial"/>
                <w:sz w:val="20"/>
                <w:szCs w:val="20"/>
              </w:rPr>
              <w:t>https://yadi.sk/d/Af9SQjYrHYd7PA</w:t>
            </w:r>
          </w:hyperlink>
          <w:r w:rsidR="003D44C4" w:rsidRPr="00A7643F">
            <w:rPr>
              <w:rFonts w:ascii="Arial" w:hAnsi="Arial" w:cs="Arial"/>
              <w:sz w:val="20"/>
              <w:szCs w:val="20"/>
            </w:rPr>
            <w:t>)</w:t>
          </w:r>
        </w:p>
        <w:p w14:paraId="27FA0BAF" w14:textId="77777777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2038551" w14:textId="3238AC43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335523E" w14:textId="129FF57C" w:rsidR="002426A2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Здесь необходимо написать словарик с заменами, после чего с помощью цикла заменяем в заданной строке буквы (транслитерируем).</w:t>
          </w:r>
        </w:p>
        <w:p w14:paraId="1480BB7E" w14:textId="29A594E3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04D8036" w14:textId="483C76DA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2A85DDD" w14:textId="2025CADE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4E4697C" w14:textId="29AF94C9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FEBBB96" w14:textId="218837CB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1D13979" w14:textId="52967873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197B509" w14:textId="64090245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8A8EF67" w14:textId="13F51032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B7B1678" w14:textId="7C19DE4B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771E83F" w14:textId="37E77C40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696620A" w14:textId="59455552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3E70F58" w14:textId="624473AA" w:rsidR="007315EC" w:rsidRDefault="007315E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71632A5" w14:textId="29A1E7BE" w:rsidR="007315EC" w:rsidRDefault="007315E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3442AFB" w14:textId="77777777" w:rsidR="007315EC" w:rsidRDefault="007315E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4F1CDDB" w14:textId="77777777" w:rsidR="00B56341" w:rsidRPr="001F4DE7" w:rsidRDefault="00B56341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A758FDF" w14:textId="4B730095" w:rsidR="002426A2" w:rsidRDefault="002426A2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Задание №5</w:t>
          </w:r>
        </w:p>
        <w:p w14:paraId="15EA2C8C" w14:textId="53BBB739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370E0AB" w14:textId="4BA98D63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>Напишите программу для отображения радуги, используя элементы списка.</w:t>
          </w:r>
        </w:p>
        <w:p w14:paraId="05037B0E" w14:textId="77777777" w:rsidR="001F4DE7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FEF9C21" w14:textId="77777777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2AE30B90" wp14:editId="69C99B8D">
                <wp:extent cx="5185811" cy="3268133"/>
                <wp:effectExtent l="0" t="0" r="0" b="8890"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92175" cy="32721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FCE2BCF" w14:textId="77777777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87EE835" w14:textId="59CF6F40" w:rsidR="002426A2" w:rsidRDefault="002426A2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213EFB55" wp14:editId="24BE265E">
                <wp:extent cx="5165517" cy="2954867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72214" cy="2958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5EBD76D" w14:textId="43B416A9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ED635B9" w14:textId="1CC2F7D4" w:rsidR="003D44C4" w:rsidRPr="00A7643F" w:rsidRDefault="00A7643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A7643F">
            <w:rPr>
              <w:rFonts w:ascii="Arial" w:hAnsi="Arial" w:cs="Arial"/>
              <w:sz w:val="20"/>
              <w:szCs w:val="20"/>
            </w:rPr>
            <w:t xml:space="preserve">Картинка к решению </w:t>
          </w:r>
          <w:r>
            <w:rPr>
              <w:rFonts w:ascii="Arial" w:hAnsi="Arial" w:cs="Arial"/>
              <w:sz w:val="20"/>
              <w:szCs w:val="20"/>
            </w:rPr>
            <w:t>пятого</w:t>
          </w:r>
          <w:r w:rsidRPr="00A7643F">
            <w:rPr>
              <w:rFonts w:ascii="Arial" w:hAnsi="Arial" w:cs="Arial"/>
              <w:sz w:val="20"/>
              <w:szCs w:val="20"/>
            </w:rPr>
            <w:t xml:space="preserve"> номера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3D44C4" w:rsidRPr="00A7643F">
            <w:rPr>
              <w:rFonts w:ascii="Arial" w:hAnsi="Arial" w:cs="Arial"/>
              <w:sz w:val="20"/>
              <w:szCs w:val="20"/>
            </w:rPr>
            <w:t>(</w:t>
          </w:r>
          <w:hyperlink r:id="rId22" w:history="1">
            <w:r w:rsidR="003D44C4" w:rsidRPr="00A7643F">
              <w:rPr>
                <w:rStyle w:val="ab"/>
                <w:rFonts w:ascii="Arial" w:hAnsi="Arial" w:cs="Arial"/>
                <w:sz w:val="20"/>
                <w:szCs w:val="20"/>
              </w:rPr>
              <w:t>https://yadi.sk/d/JryNKqatpvHBDg</w:t>
            </w:r>
          </w:hyperlink>
          <w:r w:rsidR="003D44C4" w:rsidRPr="00A7643F">
            <w:rPr>
              <w:rFonts w:ascii="Arial" w:hAnsi="Arial" w:cs="Arial"/>
              <w:sz w:val="20"/>
              <w:szCs w:val="20"/>
            </w:rPr>
            <w:t>)</w:t>
          </w:r>
        </w:p>
        <w:p w14:paraId="60385473" w14:textId="77777777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89A11E1" w14:textId="24D79222" w:rsidR="001F4DE7" w:rsidRPr="001F4DE7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Для того чтобы нарисовать радугу я использовал метод </w:t>
          </w:r>
          <w:r>
            <w:rPr>
              <w:rFonts w:ascii="Arial" w:hAnsi="Arial" w:cs="Arial"/>
              <w:sz w:val="24"/>
              <w:szCs w:val="24"/>
              <w:lang w:val="en-US"/>
            </w:rPr>
            <w:t>matplotlib</w:t>
          </w:r>
          <w:r>
            <w:rPr>
              <w:rFonts w:ascii="Arial" w:hAnsi="Arial" w:cs="Arial"/>
              <w:sz w:val="24"/>
              <w:szCs w:val="24"/>
            </w:rPr>
            <w:t xml:space="preserve"> для построения графиков. Здесь 7 перевернутых парабол</w:t>
          </w:r>
          <w:r w:rsidRPr="001F4DE7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24"/>
              <w:szCs w:val="24"/>
            </w:rPr>
            <w:t>разных цветов.</w:t>
          </w:r>
        </w:p>
        <w:p w14:paraId="4A5AF49A" w14:textId="26E536BD" w:rsidR="002426A2" w:rsidRDefault="002426A2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271BE5C" w14:textId="20A0B720" w:rsidR="003D44C4" w:rsidRDefault="003D44C4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09E0916" w14:textId="77777777" w:rsidR="003D44C4" w:rsidRPr="00142D3C" w:rsidRDefault="003D44C4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6A17392" w14:textId="6CC44269" w:rsidR="002426A2" w:rsidRPr="00B56341" w:rsidRDefault="002426A2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Задание №</w:t>
          </w:r>
          <w:r w:rsidR="006D166B">
            <w:rPr>
              <w:rFonts w:ascii="Arial" w:hAnsi="Arial" w:cs="Arial"/>
              <w:sz w:val="24"/>
              <w:szCs w:val="24"/>
              <w:lang w:val="en-US"/>
            </w:rPr>
            <w:t>6</w:t>
          </w:r>
        </w:p>
        <w:p w14:paraId="403494DB" w14:textId="3C3F5FD0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  <w:lang w:val="en-US"/>
            </w:rPr>
          </w:pPr>
        </w:p>
        <w:p w14:paraId="664B88A0" w14:textId="24357DD4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>Напишите программу для пользовательского ввода одномерного списка, состоящего из чисел. Позволяйте пользователю вводить числа до тех пор, пока он не введет что-то иное. По завершении ввода массива выведите пользователю количество элементов в списке.</w:t>
          </w:r>
        </w:p>
        <w:p w14:paraId="17C82C91" w14:textId="77777777" w:rsidR="001F4DE7" w:rsidRPr="006D166B" w:rsidRDefault="001F4DE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DBDCB6D" w14:textId="77777777" w:rsidR="00495F29" w:rsidRDefault="00495F29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7375F188" wp14:editId="3CD84389">
                <wp:extent cx="5119215" cy="3133725"/>
                <wp:effectExtent l="0" t="0" r="5715" b="0"/>
                <wp:docPr id="24" name="Рисуно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9107" cy="313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4171895" w14:textId="77777777" w:rsidR="00495F29" w:rsidRDefault="00495F29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D7C3BBB" w14:textId="4531D722" w:rsidR="00340647" w:rsidRDefault="00495F29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50BE0F1B" wp14:editId="1968E126">
                <wp:extent cx="5105400" cy="986090"/>
                <wp:effectExtent l="0" t="0" r="0" b="5080"/>
                <wp:docPr id="25" name="Рисуно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1412" cy="994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C04B03" w14:textId="77777777" w:rsidR="00340647" w:rsidRDefault="00340647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D95819D" w14:textId="5BF14588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DA72730" w14:textId="109748F0" w:rsidR="003D44C4" w:rsidRDefault="003D44C4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6D5D344" w14:textId="51EEF32C" w:rsidR="003D44C4" w:rsidRPr="00A7643F" w:rsidRDefault="00A7643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A7643F">
            <w:rPr>
              <w:rFonts w:ascii="Arial" w:hAnsi="Arial" w:cs="Arial"/>
              <w:sz w:val="20"/>
              <w:szCs w:val="20"/>
            </w:rPr>
            <w:t xml:space="preserve">Картинка к решению </w:t>
          </w:r>
          <w:r>
            <w:rPr>
              <w:rFonts w:ascii="Arial" w:hAnsi="Arial" w:cs="Arial"/>
              <w:sz w:val="20"/>
              <w:szCs w:val="20"/>
            </w:rPr>
            <w:t>шестого</w:t>
          </w:r>
          <w:r w:rsidRPr="00A7643F">
            <w:rPr>
              <w:rFonts w:ascii="Arial" w:hAnsi="Arial" w:cs="Arial"/>
              <w:sz w:val="20"/>
              <w:szCs w:val="20"/>
            </w:rPr>
            <w:t xml:space="preserve"> номера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3D44C4" w:rsidRPr="00A7643F">
            <w:rPr>
              <w:rFonts w:ascii="Arial" w:hAnsi="Arial" w:cs="Arial"/>
              <w:sz w:val="20"/>
              <w:szCs w:val="20"/>
            </w:rPr>
            <w:t>(</w:t>
          </w:r>
          <w:hyperlink r:id="rId25" w:history="1">
            <w:r w:rsidR="003D44C4" w:rsidRPr="00A7643F">
              <w:rPr>
                <w:rStyle w:val="ab"/>
                <w:rFonts w:ascii="Arial" w:hAnsi="Arial" w:cs="Arial"/>
                <w:sz w:val="20"/>
                <w:szCs w:val="20"/>
              </w:rPr>
              <w:t>https://yadi.sk/d/0QLWF85CfC8vHQ</w:t>
            </w:r>
          </w:hyperlink>
          <w:r w:rsidR="003D44C4" w:rsidRPr="00A7643F">
            <w:rPr>
              <w:rFonts w:ascii="Arial" w:hAnsi="Arial" w:cs="Arial"/>
              <w:sz w:val="20"/>
              <w:szCs w:val="20"/>
            </w:rPr>
            <w:t>)</w:t>
          </w:r>
        </w:p>
        <w:p w14:paraId="6DC671DC" w14:textId="77777777" w:rsidR="003D44C4" w:rsidRDefault="003D44C4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217DAF8" w14:textId="26D566EA" w:rsidR="006D166B" w:rsidRDefault="006D166B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3D9EFC7" w14:textId="7133664A" w:rsidR="001F4DE7" w:rsidRDefault="001F4DE7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Так как в данном задании пользователь может ввести вообще что угодно для завершения цикла, то следует проверять тип данных заданных им элементов.</w:t>
          </w:r>
        </w:p>
        <w:p w14:paraId="714C3080" w14:textId="5E204E0D" w:rsidR="006D166B" w:rsidRPr="00340647" w:rsidRDefault="001F4DE7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  <w:lang w:val="en-US"/>
            </w:rPr>
          </w:pPr>
          <w:r>
            <w:rPr>
              <w:rFonts w:ascii="Arial" w:hAnsi="Arial" w:cs="Arial"/>
              <w:sz w:val="24"/>
              <w:szCs w:val="24"/>
            </w:rPr>
            <w:t>Нам нуж</w:t>
          </w:r>
          <w:r w:rsidR="00340647">
            <w:rPr>
              <w:rFonts w:ascii="Arial" w:hAnsi="Arial" w:cs="Arial"/>
              <w:sz w:val="24"/>
              <w:szCs w:val="24"/>
            </w:rPr>
            <w:t>ны числа</w:t>
          </w:r>
          <w:r w:rsidRPr="001F4DE7">
            <w:rPr>
              <w:rFonts w:ascii="Arial" w:hAnsi="Arial" w:cs="Arial"/>
              <w:sz w:val="24"/>
              <w:szCs w:val="24"/>
            </w:rPr>
            <w:t xml:space="preserve">, </w:t>
          </w:r>
          <w:r>
            <w:rPr>
              <w:rFonts w:ascii="Arial" w:hAnsi="Arial" w:cs="Arial"/>
              <w:sz w:val="24"/>
              <w:szCs w:val="24"/>
            </w:rPr>
            <w:t>поэтому для проверки используем</w:t>
          </w:r>
          <w:r w:rsidR="00340647">
            <w:rPr>
              <w:rFonts w:ascii="Arial" w:hAnsi="Arial" w:cs="Arial"/>
              <w:sz w:val="24"/>
              <w:szCs w:val="24"/>
            </w:rPr>
            <w:t xml:space="preserve"> метод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hAnsi="Arial" w:cs="Arial"/>
              <w:sz w:val="24"/>
              <w:szCs w:val="24"/>
              <w:lang w:val="en-US"/>
            </w:rPr>
            <w:t>isdigit</w:t>
          </w:r>
          <w:proofErr w:type="spellEnd"/>
          <w:r w:rsidRPr="001F4DE7">
            <w:rPr>
              <w:rFonts w:ascii="Arial" w:hAnsi="Arial" w:cs="Arial"/>
              <w:sz w:val="24"/>
              <w:szCs w:val="24"/>
            </w:rPr>
            <w:t>.</w:t>
          </w:r>
          <w:r w:rsidR="00142D3C">
            <w:rPr>
              <w:rFonts w:ascii="Arial" w:hAnsi="Arial" w:cs="Arial"/>
              <w:sz w:val="24"/>
              <w:szCs w:val="24"/>
            </w:rPr>
            <w:t xml:space="preserve"> </w:t>
          </w:r>
          <w:r w:rsidR="00340647">
            <w:rPr>
              <w:rFonts w:ascii="Arial" w:hAnsi="Arial" w:cs="Arial"/>
              <w:sz w:val="24"/>
              <w:szCs w:val="24"/>
            </w:rPr>
            <w:t xml:space="preserve">Так как если пользователь введет (-1), то </w:t>
          </w:r>
          <w:proofErr w:type="gramStart"/>
          <w:r w:rsidR="00340647">
            <w:rPr>
              <w:rFonts w:ascii="Arial" w:hAnsi="Arial" w:cs="Arial"/>
              <w:sz w:val="24"/>
              <w:szCs w:val="24"/>
              <w:lang w:val="en-US"/>
            </w:rPr>
            <w:t>name</w:t>
          </w:r>
          <w:r w:rsidR="00340647" w:rsidRPr="00340647">
            <w:rPr>
              <w:rFonts w:ascii="Arial" w:hAnsi="Arial" w:cs="Arial"/>
              <w:sz w:val="24"/>
              <w:szCs w:val="24"/>
            </w:rPr>
            <w:t>.</w:t>
          </w:r>
          <w:proofErr w:type="spellStart"/>
          <w:r w:rsidR="00340647">
            <w:rPr>
              <w:rFonts w:ascii="Arial" w:hAnsi="Arial" w:cs="Arial"/>
              <w:sz w:val="24"/>
              <w:szCs w:val="24"/>
              <w:lang w:val="en-US"/>
            </w:rPr>
            <w:t>isdigit</w:t>
          </w:r>
          <w:proofErr w:type="spellEnd"/>
          <w:proofErr w:type="gramEnd"/>
          <w:r w:rsidR="00340647" w:rsidRPr="00340647">
            <w:rPr>
              <w:rFonts w:ascii="Arial" w:hAnsi="Arial" w:cs="Arial"/>
              <w:sz w:val="24"/>
              <w:szCs w:val="24"/>
            </w:rPr>
            <w:t xml:space="preserve"> == </w:t>
          </w:r>
          <w:r w:rsidR="00340647">
            <w:rPr>
              <w:rFonts w:ascii="Arial" w:hAnsi="Arial" w:cs="Arial"/>
              <w:sz w:val="24"/>
              <w:szCs w:val="24"/>
              <w:lang w:val="en-US"/>
            </w:rPr>
            <w:t>False</w:t>
          </w:r>
          <w:r w:rsidR="00340647" w:rsidRPr="00340647">
            <w:rPr>
              <w:rFonts w:ascii="Arial" w:hAnsi="Arial" w:cs="Arial"/>
              <w:sz w:val="24"/>
              <w:szCs w:val="24"/>
            </w:rPr>
            <w:t xml:space="preserve">, </w:t>
          </w:r>
          <w:r w:rsidR="00340647">
            <w:rPr>
              <w:rFonts w:ascii="Arial" w:hAnsi="Arial" w:cs="Arial"/>
              <w:sz w:val="24"/>
              <w:szCs w:val="24"/>
            </w:rPr>
            <w:t xml:space="preserve">из-за знака минус. Поэтому </w:t>
          </w:r>
          <w:r w:rsidR="00495F29">
            <w:rPr>
              <w:rFonts w:ascii="Arial" w:hAnsi="Arial" w:cs="Arial"/>
              <w:sz w:val="24"/>
              <w:szCs w:val="24"/>
            </w:rPr>
            <w:t>постараемся убрать все возможные знаки в числе</w:t>
          </w:r>
          <w:r w:rsidR="00340647">
            <w:rPr>
              <w:rFonts w:ascii="Arial" w:hAnsi="Arial" w:cs="Arial"/>
              <w:sz w:val="24"/>
              <w:szCs w:val="24"/>
              <w:lang w:val="en-US"/>
            </w:rPr>
            <w:t>.</w:t>
          </w:r>
        </w:p>
        <w:p w14:paraId="3D33DC13" w14:textId="098E9860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6246F93A" w14:textId="57D408D3" w:rsidR="006D166B" w:rsidRPr="00142D3C" w:rsidRDefault="006D166B" w:rsidP="00142D3C">
          <w:p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7C636FEC" w14:textId="234D8831" w:rsidR="006D166B" w:rsidRDefault="006D166B" w:rsidP="00142D3C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Задание №7</w:t>
          </w:r>
        </w:p>
        <w:p w14:paraId="706E875B" w14:textId="061FECF2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1D1B56A" w14:textId="7858C8E0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>Расширьте программу из п.1. Для введенного пользователем массива чисел вычислить: Среднее арифметическое, Сумму, Минимальное и максимальное с их индексами, Произведение всех чисел, находящихся между минимальным и максимальным элементом.</w:t>
          </w:r>
        </w:p>
        <w:p w14:paraId="358E6982" w14:textId="77777777" w:rsidR="00142D3C" w:rsidRDefault="00142D3C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59D151D" w14:textId="4EFDE003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1EC58454" wp14:editId="51FFD33E">
                <wp:extent cx="5343525" cy="3359755"/>
                <wp:effectExtent l="0" t="0" r="0" b="0"/>
                <wp:docPr id="17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9812" cy="3363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C87A163" w14:textId="49AD900C" w:rsidR="006D166B" w:rsidRDefault="006D166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27BFFCB" w14:textId="64D6BC15" w:rsidR="006D166B" w:rsidRDefault="00A4219B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20D97305" wp14:editId="0B1F6D8F">
                <wp:extent cx="5343525" cy="1481538"/>
                <wp:effectExtent l="0" t="0" r="0" b="4445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6575" cy="1485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CFA52BD" w14:textId="4A44DFB8" w:rsidR="003D44C4" w:rsidRDefault="003D44C4" w:rsidP="00142D3C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AE13897" w14:textId="0CF7A8F2" w:rsidR="003D44C4" w:rsidRPr="00A7643F" w:rsidRDefault="00A7643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A7643F">
            <w:rPr>
              <w:rFonts w:ascii="Arial" w:hAnsi="Arial" w:cs="Arial"/>
              <w:sz w:val="20"/>
              <w:szCs w:val="20"/>
            </w:rPr>
            <w:t>Картинка к решению второго номера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3D44C4" w:rsidRPr="00A7643F">
            <w:rPr>
              <w:rFonts w:ascii="Arial" w:hAnsi="Arial" w:cs="Arial"/>
              <w:sz w:val="20"/>
              <w:szCs w:val="20"/>
            </w:rPr>
            <w:t>(</w:t>
          </w:r>
          <w:hyperlink r:id="rId28" w:history="1">
            <w:r w:rsidR="003D44C4" w:rsidRPr="00A7643F">
              <w:rPr>
                <w:rStyle w:val="ab"/>
                <w:rFonts w:ascii="Arial" w:hAnsi="Arial" w:cs="Arial"/>
                <w:sz w:val="20"/>
                <w:szCs w:val="20"/>
              </w:rPr>
              <w:t>https://yadi.sk/d/QmV9MULkbPkJlA</w:t>
            </w:r>
          </w:hyperlink>
          <w:r w:rsidR="003D44C4" w:rsidRPr="00A7643F">
            <w:rPr>
              <w:rFonts w:ascii="Arial" w:hAnsi="Arial" w:cs="Arial"/>
              <w:sz w:val="20"/>
              <w:szCs w:val="20"/>
            </w:rPr>
            <w:t>)</w:t>
          </w:r>
        </w:p>
        <w:p w14:paraId="0CCFD6F7" w14:textId="77777777" w:rsidR="003D44C4" w:rsidRPr="003D44C4" w:rsidRDefault="003D44C4" w:rsidP="003D44C4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933B980" w14:textId="10603925" w:rsidR="00CC0EE6" w:rsidRDefault="00CC0EE6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F810B50" w14:textId="6C3FB6C4" w:rsidR="00142D3C" w:rsidRDefault="00142D3C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В данной задаче используются довольно стандартные методы подсчета, которые не требуют описания. Важно лишь акцентировать внимание на том, что индекс максимального и минимального элемента могут располагаться относительно друг друга по-разному и это следует учитывать. </w:t>
          </w:r>
          <w:r w:rsidR="00A4219B">
            <w:rPr>
              <w:rFonts w:ascii="Arial" w:hAnsi="Arial" w:cs="Arial"/>
              <w:sz w:val="24"/>
              <w:szCs w:val="24"/>
            </w:rPr>
            <w:t>Статистика может работать с отрицательными числами. Разницы в произведени</w:t>
          </w:r>
          <w:r w:rsidR="00C50A99">
            <w:rPr>
              <w:rFonts w:ascii="Arial" w:hAnsi="Arial" w:cs="Arial"/>
              <w:sz w:val="24"/>
              <w:szCs w:val="24"/>
            </w:rPr>
            <w:t>и между максимальным и минимальным нет, неважно какое из чисел стоит раньше.</w:t>
          </w:r>
        </w:p>
        <w:p w14:paraId="63537F80" w14:textId="7A920EA1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04838F0" w14:textId="617D6005" w:rsid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1D99D06" w14:textId="3469B6AA" w:rsidR="003D44C4" w:rsidRDefault="003D44C4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691562C" w14:textId="20A3BB97" w:rsidR="003D44C4" w:rsidRDefault="003D44C4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44604F05" w14:textId="3DC45160" w:rsidR="003D44C4" w:rsidRDefault="003D44C4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2F72B28F" w14:textId="77777777" w:rsidR="003D44C4" w:rsidRPr="00142D3C" w:rsidRDefault="003D44C4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5A6D799A" w14:textId="7DBD322A" w:rsidR="006D166B" w:rsidRDefault="006D166B" w:rsidP="006D166B">
          <w:pPr>
            <w:pStyle w:val="aa"/>
            <w:numPr>
              <w:ilvl w:val="0"/>
              <w:numId w:val="1"/>
            </w:numPr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Задание №8</w:t>
          </w:r>
        </w:p>
        <w:p w14:paraId="5E3A736F" w14:textId="036B6509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4A0FB979" w14:textId="08CE0E55" w:rsidR="00B56341" w:rsidRPr="00B56341" w:rsidRDefault="00B56341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B56341">
            <w:rPr>
              <w:sz w:val="24"/>
              <w:szCs w:val="24"/>
            </w:rPr>
            <w:t>Напишите программу «встань в строй». Условие: дан список содержащий рост людей (уже есть кто-то кто встал в строй), пользователь вводит рост нового человека. Ваша задача разместить всех по убывающей, вывести этот список и порядковый номер нового человека. Встать в строй может несколько человек, но только по одному, команда «все построены» выводит весь общий список и завершает работу</w:t>
          </w:r>
        </w:p>
        <w:p w14:paraId="4CB4131C" w14:textId="77777777" w:rsidR="00142D3C" w:rsidRDefault="00142D3C" w:rsidP="00142D3C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70756936" w14:textId="0C78B056" w:rsidR="006D166B" w:rsidRDefault="00CB02E8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55790A87" wp14:editId="670415F7">
                <wp:extent cx="5283423" cy="3307080"/>
                <wp:effectExtent l="0" t="0" r="0" b="762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88829" cy="3310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DBEF098" w14:textId="7120B4E2" w:rsidR="00CC0EE6" w:rsidRDefault="00CC0EE6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0EC82EC0" w14:textId="5E38D3E4" w:rsidR="00CC0EE6" w:rsidRDefault="00CC0EE6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49DCDF7A" wp14:editId="737BBEE2">
                <wp:extent cx="5308600" cy="999739"/>
                <wp:effectExtent l="0" t="0" r="6350" b="0"/>
                <wp:docPr id="20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301" cy="100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525B7A8" w14:textId="53037C1A" w:rsidR="003D44C4" w:rsidRDefault="003D44C4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47BCC3A4" w14:textId="6CA55AFE" w:rsidR="003D44C4" w:rsidRDefault="008A538F" w:rsidP="00A7643F">
          <w:pPr>
            <w:pStyle w:val="aa"/>
            <w:numPr>
              <w:ilvl w:val="0"/>
              <w:numId w:val="3"/>
            </w:numPr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  <w:r w:rsidRPr="00A7643F">
            <w:rPr>
              <w:rFonts w:ascii="Arial" w:hAnsi="Arial" w:cs="Arial"/>
              <w:sz w:val="20"/>
              <w:szCs w:val="20"/>
            </w:rPr>
            <w:t xml:space="preserve">Картинка к решению </w:t>
          </w:r>
          <w:r>
            <w:rPr>
              <w:rFonts w:ascii="Arial" w:hAnsi="Arial" w:cs="Arial"/>
              <w:sz w:val="20"/>
              <w:szCs w:val="20"/>
            </w:rPr>
            <w:t>восьмого</w:t>
          </w:r>
          <w:r w:rsidRPr="00A7643F">
            <w:rPr>
              <w:rFonts w:ascii="Arial" w:hAnsi="Arial" w:cs="Arial"/>
              <w:sz w:val="20"/>
              <w:szCs w:val="20"/>
            </w:rPr>
            <w:t xml:space="preserve"> номера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3D44C4" w:rsidRPr="008A538F">
            <w:rPr>
              <w:rFonts w:ascii="Arial" w:hAnsi="Arial" w:cs="Arial"/>
              <w:sz w:val="20"/>
              <w:szCs w:val="20"/>
            </w:rPr>
            <w:t>(</w:t>
          </w:r>
          <w:hyperlink r:id="rId31" w:history="1">
            <w:r w:rsidR="003D44C4" w:rsidRPr="008A538F">
              <w:rPr>
                <w:rStyle w:val="ab"/>
                <w:rFonts w:ascii="Arial" w:hAnsi="Arial" w:cs="Arial"/>
                <w:sz w:val="20"/>
                <w:szCs w:val="20"/>
              </w:rPr>
              <w:t>https://yadi.sk/d/FJt1pZlj5OrCHQ</w:t>
            </w:r>
          </w:hyperlink>
          <w:r w:rsidR="003D44C4" w:rsidRPr="008A538F">
            <w:rPr>
              <w:rFonts w:ascii="Arial" w:hAnsi="Arial" w:cs="Arial"/>
              <w:sz w:val="20"/>
              <w:szCs w:val="20"/>
            </w:rPr>
            <w:t>)</w:t>
          </w:r>
        </w:p>
        <w:p w14:paraId="6C697B3C" w14:textId="77777777" w:rsidR="003D44C4" w:rsidRDefault="003D44C4" w:rsidP="006D166B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026DCC5A" w14:textId="746E71B2" w:rsidR="00CC0EE6" w:rsidRDefault="00CC0EE6" w:rsidP="002426A2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4C0CACD4" w14:textId="095CE804" w:rsidR="00142D3C" w:rsidRPr="00142D3C" w:rsidRDefault="00142D3C" w:rsidP="00B56341">
          <w:pPr>
            <w:pStyle w:val="aa"/>
            <w:tabs>
              <w:tab w:val="left" w:pos="4110"/>
            </w:tabs>
            <w:spacing w:after="600" w:line="24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Опять же количество раз, которое пользователь может вводить параметр роста неограничен, поэтому используем ранее испытанный алгоритм из 6-го задания. Теперь пользователь может выйти из цикла лишь если введет кодовую фразу </w:t>
          </w:r>
          <w:r w:rsidRPr="00142D3C">
            <w:rPr>
              <w:rFonts w:ascii="Arial" w:hAnsi="Arial" w:cs="Arial"/>
              <w:sz w:val="24"/>
              <w:szCs w:val="24"/>
            </w:rPr>
            <w:t>“</w:t>
          </w:r>
          <w:r>
            <w:rPr>
              <w:rFonts w:ascii="Arial" w:hAnsi="Arial" w:cs="Arial"/>
              <w:sz w:val="24"/>
              <w:szCs w:val="24"/>
            </w:rPr>
            <w:t>все построены</w:t>
          </w:r>
          <w:r w:rsidRPr="00142D3C">
            <w:rPr>
              <w:rFonts w:ascii="Arial" w:hAnsi="Arial" w:cs="Arial"/>
              <w:sz w:val="24"/>
              <w:szCs w:val="24"/>
            </w:rPr>
            <w:t>”</w:t>
          </w:r>
          <w:r>
            <w:rPr>
              <w:rFonts w:ascii="Arial" w:hAnsi="Arial" w:cs="Arial"/>
              <w:sz w:val="24"/>
              <w:szCs w:val="24"/>
            </w:rPr>
            <w:t xml:space="preserve">, если введет что-то кроме цифры, то это никак не повлияет на результат, но программа об этом ему скажет </w:t>
          </w:r>
        </w:p>
        <w:p w14:paraId="026E26D4" w14:textId="77777777" w:rsidR="00CC0EE6" w:rsidRDefault="00CC0EE6" w:rsidP="002426A2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  <w:p w14:paraId="74AFBA08" w14:textId="49454B7F" w:rsidR="00825953" w:rsidRPr="002426A2" w:rsidRDefault="00834723" w:rsidP="002426A2">
          <w:pPr>
            <w:pStyle w:val="aa"/>
            <w:tabs>
              <w:tab w:val="left" w:pos="4110"/>
            </w:tabs>
            <w:spacing w:after="600" w:line="240" w:lineRule="auto"/>
            <w:rPr>
              <w:rFonts w:ascii="Arial" w:hAnsi="Arial" w:cs="Arial"/>
              <w:sz w:val="24"/>
              <w:szCs w:val="24"/>
            </w:rPr>
          </w:pPr>
        </w:p>
      </w:sdtContent>
    </w:sdt>
    <w:p w14:paraId="1480C08A" w14:textId="5061F64F" w:rsidR="00825953" w:rsidRPr="00606804" w:rsidRDefault="000410EB" w:rsidP="00EA3EC5">
      <w:pPr>
        <w:spacing w:after="240" w:line="240" w:lineRule="auto"/>
        <w:rPr>
          <w:rFonts w:ascii="Arial" w:hAnsi="Arial" w:cs="Arial"/>
          <w:b/>
          <w:sz w:val="28"/>
          <w:szCs w:val="28"/>
        </w:rPr>
      </w:pPr>
      <w:r w:rsidRPr="00606804">
        <w:rPr>
          <w:rFonts w:ascii="Arial" w:hAnsi="Arial" w:cs="Arial"/>
          <w:b/>
          <w:sz w:val="28"/>
          <w:szCs w:val="28"/>
        </w:rPr>
        <w:t>Вывод:</w:t>
      </w:r>
    </w:p>
    <w:p w14:paraId="3020AC90" w14:textId="696045BB" w:rsidR="00825953" w:rsidRPr="00606804" w:rsidRDefault="00834723" w:rsidP="00983DFC">
      <w:pPr>
        <w:tabs>
          <w:tab w:val="left" w:pos="4095"/>
        </w:tabs>
        <w:spacing w:after="60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444846683"/>
          <w:placeholder>
            <w:docPart w:val="9DA7E2A1C8434B38AD9D5B3D961AD54B"/>
          </w:placeholder>
        </w:sdtPr>
        <w:sdtEndPr/>
        <w:sdtContent>
          <w:r w:rsidR="00983DFC">
            <w:rPr>
              <w:rFonts w:ascii="Arial" w:hAnsi="Arial" w:cs="Arial"/>
              <w:sz w:val="24"/>
              <w:szCs w:val="24"/>
            </w:rPr>
            <w:t>В данной лабораторной работе мы практиковались работать со списками и строками.</w:t>
          </w:r>
        </w:sdtContent>
      </w:sdt>
    </w:p>
    <w:sectPr w:rsidR="00825953" w:rsidRPr="00606804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04F58" w14:textId="77777777" w:rsidR="00834723" w:rsidRDefault="00834723" w:rsidP="00186C2F">
      <w:pPr>
        <w:spacing w:after="0" w:line="240" w:lineRule="auto"/>
      </w:pPr>
      <w:r>
        <w:separator/>
      </w:r>
    </w:p>
  </w:endnote>
  <w:endnote w:type="continuationSeparator" w:id="0">
    <w:p w14:paraId="24C0D30A" w14:textId="77777777" w:rsidR="00834723" w:rsidRDefault="00834723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23AE9" w14:textId="77777777" w:rsidR="00834723" w:rsidRDefault="00834723" w:rsidP="00186C2F">
      <w:pPr>
        <w:spacing w:after="0" w:line="240" w:lineRule="auto"/>
      </w:pPr>
      <w:r>
        <w:separator/>
      </w:r>
    </w:p>
  </w:footnote>
  <w:footnote w:type="continuationSeparator" w:id="0">
    <w:p w14:paraId="020D79C9" w14:textId="77777777" w:rsidR="00834723" w:rsidRDefault="00834723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764"/>
    <w:multiLevelType w:val="hybridMultilevel"/>
    <w:tmpl w:val="C6763EC6"/>
    <w:lvl w:ilvl="0" w:tplc="B1F232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BF0229"/>
    <w:multiLevelType w:val="hybridMultilevel"/>
    <w:tmpl w:val="78CC9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47B6A"/>
    <w:multiLevelType w:val="hybridMultilevel"/>
    <w:tmpl w:val="D95298A0"/>
    <w:lvl w:ilvl="0" w:tplc="E4B238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12"/>
    <w:rsid w:val="0002749F"/>
    <w:rsid w:val="000410EB"/>
    <w:rsid w:val="000D2C40"/>
    <w:rsid w:val="0010500D"/>
    <w:rsid w:val="00142D3C"/>
    <w:rsid w:val="00186C2F"/>
    <w:rsid w:val="001B5B56"/>
    <w:rsid w:val="001C10CF"/>
    <w:rsid w:val="001F4DE7"/>
    <w:rsid w:val="00227E46"/>
    <w:rsid w:val="002426A2"/>
    <w:rsid w:val="00276C02"/>
    <w:rsid w:val="00340647"/>
    <w:rsid w:val="003B5161"/>
    <w:rsid w:val="003D44C4"/>
    <w:rsid w:val="00495F29"/>
    <w:rsid w:val="005815F3"/>
    <w:rsid w:val="00606804"/>
    <w:rsid w:val="006C7C4F"/>
    <w:rsid w:val="006D166B"/>
    <w:rsid w:val="007315EC"/>
    <w:rsid w:val="00825953"/>
    <w:rsid w:val="00834723"/>
    <w:rsid w:val="00893DF7"/>
    <w:rsid w:val="00897D41"/>
    <w:rsid w:val="008A538F"/>
    <w:rsid w:val="00983DFC"/>
    <w:rsid w:val="00A4219B"/>
    <w:rsid w:val="00A71023"/>
    <w:rsid w:val="00A7643F"/>
    <w:rsid w:val="00A8270D"/>
    <w:rsid w:val="00B56341"/>
    <w:rsid w:val="00BC47E2"/>
    <w:rsid w:val="00C50A99"/>
    <w:rsid w:val="00C96B31"/>
    <w:rsid w:val="00CA5612"/>
    <w:rsid w:val="00CB02E8"/>
    <w:rsid w:val="00CC0EE6"/>
    <w:rsid w:val="00D94BBB"/>
    <w:rsid w:val="00F37F19"/>
    <w:rsid w:val="00F52292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1647"/>
  <w15:docId w15:val="{190561D0-F67B-4968-87D6-C5308C55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CA5612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3D44C4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D4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adi.sk/d/oGep0TmQPw7wOA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yadi.sk/d/0QLWF85CfC8vHQ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yadi.sk/d/XKWJAmUqp4nS5Q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yadi.sk/d/QmV9MULkbPkJlA" TargetMode="External"/><Relationship Id="rId10" Type="http://schemas.openxmlformats.org/officeDocument/2006/relationships/hyperlink" Target="https://yadi.sk/d/WOFw_MHEvXCPqw" TargetMode="External"/><Relationship Id="rId19" Type="http://schemas.openxmlformats.org/officeDocument/2006/relationships/hyperlink" Target="https://yadi.sk/d/Af9SQjYrHYd7PA" TargetMode="External"/><Relationship Id="rId31" Type="http://schemas.openxmlformats.org/officeDocument/2006/relationships/hyperlink" Target="https://yadi.sk/d/FJt1pZlj5OrCH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yadi.sk/d/JryNKqatpvHBDg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8;&#1090;&#1084;&#1086;\&#1055;&#1088;&#1086;&#1075;&#1088;&#1072;&#1084;&#1084;&#1080;&#1088;&#1086;&#1074;&#1072;&#1085;&#1080;&#1077;\Shablon_otche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5B7B7CE6B24181BF3D0ECAAE7BEF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A045B-97E3-456D-8688-B9A67A10F3BC}"/>
      </w:docPartPr>
      <w:docPartBody>
        <w:p w:rsidR="00492CBE" w:rsidRDefault="00A01DD2">
          <w:pPr>
            <w:pStyle w:val="2C5B7B7CE6B24181BF3D0ECAAE7BEFD8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CF257F82672B4C8F9A0A8C325B6EF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970F0D-F1AE-4046-ACE8-C88D1CB64EC4}"/>
      </w:docPartPr>
      <w:docPartBody>
        <w:p w:rsidR="00492CBE" w:rsidRDefault="00A01DD2">
          <w:pPr>
            <w:pStyle w:val="CF257F82672B4C8F9A0A8C325B6EF2A9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CA66722A41B445FAE716EE69FDBD4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DF3C5-5996-41F1-8FC0-381B8A37E6B3}"/>
      </w:docPartPr>
      <w:docPartBody>
        <w:p w:rsidR="00492CBE" w:rsidRDefault="00A01DD2">
          <w:pPr>
            <w:pStyle w:val="ACA66722A41B445FAE716EE69FDBD464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E6CE4AB1ABFA40B3A793998825BEDC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3E771-5AD8-4BF2-8900-2A9B9D2ABC42}"/>
      </w:docPartPr>
      <w:docPartBody>
        <w:p w:rsidR="00492CBE" w:rsidRDefault="00A01DD2">
          <w:pPr>
            <w:pStyle w:val="E6CE4AB1ABFA40B3A793998825BEDCC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995B0A5C297C45D78462CA438EADB7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F099AE-D15A-4906-B6CB-6D92F05EC74F}"/>
      </w:docPartPr>
      <w:docPartBody>
        <w:p w:rsidR="00492CBE" w:rsidRDefault="00A01DD2">
          <w:pPr>
            <w:pStyle w:val="995B0A5C297C45D78462CA438EADB7C5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35B67B47116E448B91FDC6F02D561B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84DEAB-F70F-49FB-A57E-9199797F9319}"/>
      </w:docPartPr>
      <w:docPartBody>
        <w:p w:rsidR="00492CBE" w:rsidRDefault="00A01DD2">
          <w:pPr>
            <w:pStyle w:val="35B67B47116E448B91FDC6F02D561B5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C25B07BB49F94263973E883CDEE0CC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811EDC-27FF-445C-A468-D6728B0B553E}"/>
      </w:docPartPr>
      <w:docPartBody>
        <w:p w:rsidR="00492CBE" w:rsidRDefault="00A01DD2">
          <w:pPr>
            <w:pStyle w:val="C25B07BB49F94263973E883CDEE0CC1E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  <w:docPart>
      <w:docPartPr>
        <w:name w:val="9AD25C03BE2B490EB73A6D43EF6EF6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F6C8A8-73DF-4D34-B497-D6198311C508}"/>
      </w:docPartPr>
      <w:docPartBody>
        <w:p w:rsidR="00492CBE" w:rsidRDefault="00A01DD2">
          <w:pPr>
            <w:pStyle w:val="9AD25C03BE2B490EB73A6D43EF6EF6FC"/>
          </w:pPr>
          <w:r>
            <w:rPr>
              <w:rFonts w:cstheme="minorHAnsi"/>
              <w:sz w:val="24"/>
              <w:szCs w:val="24"/>
            </w:rPr>
            <w:t>Напишите здесь ход работы</w:t>
          </w:r>
        </w:p>
      </w:docPartBody>
    </w:docPart>
    <w:docPart>
      <w:docPartPr>
        <w:name w:val="9DA7E2A1C8434B38AD9D5B3D961AD5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48814F-5EA7-4F9E-93EE-9EA4206C8958}"/>
      </w:docPartPr>
      <w:docPartBody>
        <w:p w:rsidR="00492CBE" w:rsidRDefault="00A01DD2">
          <w:pPr>
            <w:pStyle w:val="9DA7E2A1C8434B38AD9D5B3D961AD54B"/>
          </w:pPr>
          <w:r>
            <w:rPr>
              <w:rFonts w:cstheme="minorHAnsi"/>
              <w:sz w:val="24"/>
              <w:szCs w:val="24"/>
            </w:rPr>
            <w:t>Напишите здесь вывод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D2"/>
    <w:rsid w:val="00492CBE"/>
    <w:rsid w:val="006C315C"/>
    <w:rsid w:val="00A01DD2"/>
    <w:rsid w:val="00B54FF9"/>
    <w:rsid w:val="00C3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5B7B7CE6B24181BF3D0ECAAE7BEFD8">
    <w:name w:val="2C5B7B7CE6B24181BF3D0ECAAE7BEFD8"/>
  </w:style>
  <w:style w:type="paragraph" w:customStyle="1" w:styleId="CF257F82672B4C8F9A0A8C325B6EF2A9">
    <w:name w:val="CF257F82672B4C8F9A0A8C325B6EF2A9"/>
  </w:style>
  <w:style w:type="paragraph" w:customStyle="1" w:styleId="ACA66722A41B445FAE716EE69FDBD464">
    <w:name w:val="ACA66722A41B445FAE716EE69FDBD464"/>
  </w:style>
  <w:style w:type="paragraph" w:customStyle="1" w:styleId="E6CE4AB1ABFA40B3A793998825BEDCCE">
    <w:name w:val="E6CE4AB1ABFA40B3A793998825BEDCCE"/>
  </w:style>
  <w:style w:type="paragraph" w:customStyle="1" w:styleId="995B0A5C297C45D78462CA438EADB7C5">
    <w:name w:val="995B0A5C297C45D78462CA438EADB7C5"/>
  </w:style>
  <w:style w:type="paragraph" w:customStyle="1" w:styleId="35B67B47116E448B91FDC6F02D561B56">
    <w:name w:val="35B67B47116E448B91FDC6F02D561B56"/>
  </w:style>
  <w:style w:type="paragraph" w:customStyle="1" w:styleId="C25B07BB49F94263973E883CDEE0CC1E">
    <w:name w:val="C25B07BB49F94263973E883CDEE0CC1E"/>
  </w:style>
  <w:style w:type="paragraph" w:customStyle="1" w:styleId="9AD25C03BE2B490EB73A6D43EF6EF6FC">
    <w:name w:val="9AD25C03BE2B490EB73A6D43EF6EF6FC"/>
  </w:style>
  <w:style w:type="paragraph" w:customStyle="1" w:styleId="9DA7E2A1C8434B38AD9D5B3D961AD54B">
    <w:name w:val="9DA7E2A1C8434B38AD9D5B3D961AD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Shablon_otcheta.dotx</Template>
  <TotalTime>778</TotalTime>
  <Pages>9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Фоминцев</dc:creator>
  <cp:lastModifiedBy>Денис Фоминцев</cp:lastModifiedBy>
  <cp:revision>5</cp:revision>
  <dcterms:created xsi:type="dcterms:W3CDTF">2021-10-31T07:23:00Z</dcterms:created>
  <dcterms:modified xsi:type="dcterms:W3CDTF">2021-11-02T19:26:00Z</dcterms:modified>
</cp:coreProperties>
</file>