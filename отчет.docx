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C9BD" w14:textId="77777777" w:rsidR="00897D41" w:rsidRPr="00606804" w:rsidRDefault="000410EB" w:rsidP="000410EB">
      <w:pPr>
        <w:spacing w:after="3000" w:line="240" w:lineRule="auto"/>
        <w:jc w:val="center"/>
        <w:rPr>
          <w:rFonts w:ascii="Arial" w:hAnsi="Arial" w:cs="Arial"/>
          <w:sz w:val="40"/>
          <w:szCs w:val="40"/>
        </w:rPr>
      </w:pPr>
      <w:r w:rsidRPr="00606804">
        <w:rPr>
          <w:rFonts w:ascii="Arial" w:hAnsi="Arial" w:cs="Arial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36321A" w14:textId="4DDD47EC" w:rsidR="00F37F19" w:rsidRPr="00606804" w:rsidRDefault="000410EB" w:rsidP="000410EB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06804">
        <w:rPr>
          <w:rFonts w:ascii="Arial" w:hAnsi="Arial" w:cs="Arial"/>
          <w:b/>
          <w:sz w:val="40"/>
          <w:szCs w:val="40"/>
        </w:rPr>
        <w:t xml:space="preserve">Лабораторная работа </w:t>
      </w:r>
      <w:sdt>
        <w:sdtPr>
          <w:rPr>
            <w:rFonts w:ascii="Arial" w:hAnsi="Arial" w:cs="Arial"/>
            <w:b/>
            <w:sz w:val="32"/>
            <w:szCs w:val="32"/>
          </w:rPr>
          <w:id w:val="-1154831628"/>
          <w:placeholder>
            <w:docPart w:val="2C5B7B7CE6B24181BF3D0ECAAE7BEFD8"/>
          </w:placeholder>
        </w:sdtPr>
        <w:sdtEndPr/>
        <w:sdtContent>
          <w:r w:rsidR="00CA5612" w:rsidRPr="00606804">
            <w:rPr>
              <w:rFonts w:ascii="Arial" w:hAnsi="Arial" w:cs="Arial"/>
              <w:b/>
              <w:sz w:val="32"/>
              <w:szCs w:val="32"/>
            </w:rPr>
            <w:t>№4</w:t>
          </w:r>
        </w:sdtContent>
      </w:sdt>
      <w:r w:rsidR="00142D3C">
        <w:rPr>
          <w:rFonts w:ascii="Arial" w:hAnsi="Arial" w:cs="Arial"/>
          <w:b/>
          <w:sz w:val="32"/>
          <w:szCs w:val="32"/>
        </w:rPr>
        <w:t>.</w:t>
      </w:r>
    </w:p>
    <w:p w14:paraId="2C2CCC24" w14:textId="1A15B569" w:rsidR="00F37F19" w:rsidRPr="00606804" w:rsidRDefault="00142D3C" w:rsidP="00142D3C">
      <w:pPr>
        <w:spacing w:after="2400"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Работа со списками и строками.</w:t>
      </w:r>
    </w:p>
    <w:p w14:paraId="4DA03980" w14:textId="034FB44E" w:rsidR="005815F3" w:rsidRPr="00606804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 xml:space="preserve">Выполнил: </w:t>
      </w:r>
      <w:sdt>
        <w:sdtPr>
          <w:rPr>
            <w:rFonts w:ascii="Arial" w:hAnsi="Arial" w:cs="Arial"/>
            <w:sz w:val="28"/>
            <w:szCs w:val="28"/>
          </w:rPr>
          <w:id w:val="1772581617"/>
          <w:placeholder>
            <w:docPart w:val="CF257F82672B4C8F9A0A8C325B6EF2A9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Фоминцев</w:t>
          </w:r>
        </w:sdtContent>
      </w:sdt>
    </w:p>
    <w:p w14:paraId="16CAB4BA" w14:textId="3CBC4FF5" w:rsidR="005815F3" w:rsidRPr="00606804" w:rsidRDefault="00F52292" w:rsidP="005815F3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446668242"/>
          <w:placeholder>
            <w:docPart w:val="ACA66722A41B445FAE716EE69FDBD464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Денис</w:t>
          </w:r>
        </w:sdtContent>
      </w:sdt>
      <w:r w:rsidR="000410EB" w:rsidRPr="00606804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id w:val="1379675918"/>
          <w:placeholder>
            <w:docPart w:val="E6CE4AB1ABFA40B3A793998825BEDCCE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Русланович</w:t>
          </w:r>
        </w:sdtContent>
      </w:sdt>
    </w:p>
    <w:p w14:paraId="7983F326" w14:textId="4E5DC672" w:rsidR="005815F3" w:rsidRPr="00606804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 xml:space="preserve">Группа № </w:t>
      </w:r>
      <w:sdt>
        <w:sdtPr>
          <w:rPr>
            <w:rFonts w:ascii="Arial" w:hAnsi="Arial" w:cs="Arial"/>
            <w:sz w:val="28"/>
            <w:szCs w:val="28"/>
          </w:rPr>
          <w:id w:val="1333804041"/>
          <w:placeholder>
            <w:docPart w:val="995B0A5C297C45D78462CA438EADB7C5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3123</w:t>
          </w:r>
        </w:sdtContent>
      </w:sdt>
    </w:p>
    <w:p w14:paraId="5613DFC1" w14:textId="77777777" w:rsidR="000410EB" w:rsidRPr="00606804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 xml:space="preserve">Проверила: </w:t>
      </w:r>
      <w:r w:rsidR="000D2C40" w:rsidRPr="00606804">
        <w:rPr>
          <w:rFonts w:ascii="Arial" w:hAnsi="Arial" w:cs="Arial"/>
          <w:sz w:val="28"/>
          <w:szCs w:val="28"/>
        </w:rPr>
        <w:t>Казанова</w:t>
      </w:r>
    </w:p>
    <w:p w14:paraId="537BDF21" w14:textId="77777777" w:rsidR="000410EB" w:rsidRPr="00606804" w:rsidRDefault="000D2C40" w:rsidP="001B5B56">
      <w:pPr>
        <w:spacing w:after="408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>Полина Петровна</w:t>
      </w:r>
    </w:p>
    <w:p w14:paraId="522BE408" w14:textId="77777777" w:rsidR="000410EB" w:rsidRPr="00606804" w:rsidRDefault="000410EB" w:rsidP="000410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>Санкт-Петербург</w:t>
      </w:r>
    </w:p>
    <w:p w14:paraId="78D7E816" w14:textId="00651B8A" w:rsidR="00A71023" w:rsidRPr="00606804" w:rsidRDefault="00F52292" w:rsidP="00A71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1204837529"/>
          <w:placeholder>
            <w:docPart w:val="35B67B47116E448B91FDC6F02D561B56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2021</w:t>
          </w:r>
        </w:sdtContent>
      </w:sdt>
    </w:p>
    <w:p w14:paraId="0DEF8463" w14:textId="77777777" w:rsidR="00A71023" w:rsidRPr="00606804" w:rsidRDefault="000410EB" w:rsidP="000D2C40">
      <w:pPr>
        <w:pageBreakBefore/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606804">
        <w:rPr>
          <w:rFonts w:ascii="Arial" w:hAnsi="Arial" w:cs="Arial"/>
          <w:b/>
          <w:sz w:val="28"/>
          <w:szCs w:val="28"/>
        </w:rPr>
        <w:lastRenderedPageBreak/>
        <w:t>Цель работы:</w:t>
      </w:r>
    </w:p>
    <w:p w14:paraId="38B68F20" w14:textId="7E28B801" w:rsidR="00825953" w:rsidRPr="00606804" w:rsidRDefault="00F52292" w:rsidP="00825953">
      <w:pPr>
        <w:tabs>
          <w:tab w:val="left" w:pos="3600"/>
        </w:tabs>
        <w:spacing w:after="60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715166624"/>
          <w:placeholder>
            <w:docPart w:val="C25B07BB49F94263973E883CDEE0CC1E"/>
          </w:placeholder>
        </w:sdtPr>
        <w:sdtEndPr/>
        <w:sdtContent>
          <w:r w:rsidR="00CA5612" w:rsidRPr="00606804">
            <w:rPr>
              <w:rFonts w:ascii="Arial" w:hAnsi="Arial" w:cs="Arial"/>
              <w:sz w:val="24"/>
              <w:szCs w:val="24"/>
            </w:rPr>
            <w:t>Решить 8 заданий.</w:t>
          </w:r>
          <w:r w:rsidR="00142D3C">
            <w:rPr>
              <w:rFonts w:ascii="Arial" w:hAnsi="Arial" w:cs="Arial"/>
              <w:sz w:val="24"/>
              <w:szCs w:val="24"/>
            </w:rPr>
            <w:t xml:space="preserve"> Практика работы со списками и строками.</w:t>
          </w:r>
        </w:sdtContent>
      </w:sdt>
    </w:p>
    <w:p w14:paraId="4E9D8B33" w14:textId="77777777" w:rsidR="000D2C40" w:rsidRPr="00606804" w:rsidRDefault="000D2C40" w:rsidP="00EA3EC5">
      <w:pPr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606804">
        <w:rPr>
          <w:rFonts w:ascii="Arial" w:hAnsi="Arial" w:cs="Arial"/>
          <w:b/>
          <w:sz w:val="28"/>
          <w:szCs w:val="28"/>
        </w:rPr>
        <w:t>Задачи:</w:t>
      </w:r>
    </w:p>
    <w:p w14:paraId="0CF215CC" w14:textId="06A3727B" w:rsidR="000D2C40" w:rsidRPr="00606804" w:rsidRDefault="00F52292" w:rsidP="000D2C40">
      <w:pPr>
        <w:tabs>
          <w:tab w:val="left" w:pos="3600"/>
        </w:tabs>
        <w:spacing w:after="60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883492137"/>
          <w:placeholder>
            <w:docPart w:val="D1F9A699A6024EC2998D79552029A6CA"/>
          </w:placeholder>
        </w:sdtPr>
        <w:sdtEndPr/>
        <w:sdtContent>
          <w:r w:rsidR="00CA5612" w:rsidRPr="00606804">
            <w:rPr>
              <w:rFonts w:ascii="Arial" w:hAnsi="Arial" w:cs="Arial"/>
              <w:sz w:val="24"/>
              <w:szCs w:val="24"/>
            </w:rPr>
            <w:t>(https://yadi.sk/i/qoNRfEa2wOKA8Q)</w:t>
          </w:r>
        </w:sdtContent>
      </w:sdt>
    </w:p>
    <w:p w14:paraId="3E3AE6A9" w14:textId="77777777" w:rsidR="00825953" w:rsidRPr="00606804" w:rsidRDefault="000410EB" w:rsidP="00EA3EC5">
      <w:pPr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606804">
        <w:rPr>
          <w:rFonts w:ascii="Arial" w:hAnsi="Arial" w:cs="Arial"/>
          <w:b/>
          <w:sz w:val="28"/>
          <w:szCs w:val="28"/>
        </w:rPr>
        <w:t>Ход работы:</w:t>
      </w:r>
    </w:p>
    <w:sdt>
      <w:sdtPr>
        <w:rPr>
          <w:rFonts w:ascii="Arial" w:hAnsi="Arial" w:cs="Arial"/>
        </w:rPr>
        <w:id w:val="-239786831"/>
        <w:placeholder>
          <w:docPart w:val="9AD25C03BE2B490EB73A6D43EF6EF6FC"/>
        </w:placeholder>
      </w:sdtPr>
      <w:sdtEndPr>
        <w:rPr>
          <w:rFonts w:asciiTheme="minorHAnsi" w:hAnsiTheme="minorHAnsi" w:cstheme="minorBidi"/>
        </w:rPr>
      </w:sdtEndPr>
      <w:sdtContent>
        <w:p w14:paraId="6679F129" w14:textId="502B7EE9" w:rsidR="00CA5612" w:rsidRDefault="00CA561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sz w:val="24"/>
              <w:szCs w:val="24"/>
            </w:rPr>
            <w:t>Задание №1</w:t>
          </w:r>
        </w:p>
        <w:p w14:paraId="2FB08B89" w14:textId="77777777" w:rsidR="00893DF7" w:rsidRPr="00606804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C621EC3" w14:textId="402E8A8E" w:rsidR="0002749F" w:rsidRPr="00606804" w:rsidRDefault="0002749F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27A5EF16" wp14:editId="6AAB4966">
                <wp:extent cx="4209599" cy="2633134"/>
                <wp:effectExtent l="0" t="0" r="63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5881" cy="2637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3AC934" w14:textId="77777777" w:rsidR="0002749F" w:rsidRPr="00606804" w:rsidRDefault="0002749F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</w:p>
        <w:p w14:paraId="3B997802" w14:textId="3B5EE27E" w:rsidR="0002749F" w:rsidRDefault="0002749F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A9DB9D1" wp14:editId="6B30E526">
                <wp:extent cx="4218940" cy="2298570"/>
                <wp:effectExtent l="0" t="0" r="0" b="698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974"/>
                        <a:stretch/>
                      </pic:blipFill>
                      <pic:spPr bwMode="auto">
                        <a:xfrm>
                          <a:off x="0" y="0"/>
                          <a:ext cx="4226612" cy="230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223D084" w14:textId="77777777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A568F62" w14:textId="4AFC6E20" w:rsidR="00893DF7" w:rsidRP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Просим пользователя ввести его фамилию и имя, спрашиваем есть ли у него отчество. </w:t>
          </w:r>
          <w:r w:rsidRPr="00893DF7">
            <w:rPr>
              <w:rFonts w:ascii="Arial" w:hAnsi="Arial" w:cs="Arial"/>
              <w:sz w:val="24"/>
              <w:szCs w:val="24"/>
            </w:rPr>
            <w:t>Выводим</w:t>
          </w:r>
          <w:r>
            <w:rPr>
              <w:rFonts w:ascii="Arial" w:hAnsi="Arial" w:cs="Arial"/>
              <w:sz w:val="24"/>
              <w:szCs w:val="24"/>
            </w:rPr>
            <w:t xml:space="preserve"> то, что требуется</w:t>
          </w:r>
          <w:r w:rsidR="00983DFC">
            <w:rPr>
              <w:rFonts w:ascii="Arial" w:hAnsi="Arial" w:cs="Arial"/>
              <w:sz w:val="24"/>
              <w:szCs w:val="24"/>
            </w:rPr>
            <w:t xml:space="preserve"> за счёт срезов</w:t>
          </w:r>
          <w:r w:rsidRPr="00893DF7">
            <w:rPr>
              <w:rFonts w:ascii="Arial" w:hAnsi="Arial" w:cs="Arial"/>
              <w:sz w:val="24"/>
              <w:szCs w:val="24"/>
            </w:rPr>
            <w:t xml:space="preserve">. </w:t>
          </w:r>
        </w:p>
        <w:p w14:paraId="0C15C0CB" w14:textId="754B5EA1" w:rsidR="00606804" w:rsidRP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0C46A88" w14:textId="77777777" w:rsidR="0002749F" w:rsidRPr="00142D3C" w:rsidRDefault="0002749F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FE37F76" w14:textId="73034280" w:rsidR="0002749F" w:rsidRDefault="0002749F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sz w:val="24"/>
              <w:szCs w:val="24"/>
            </w:rPr>
            <w:lastRenderedPageBreak/>
            <w:t>Задание №2</w:t>
          </w:r>
        </w:p>
        <w:p w14:paraId="5F1B0D94" w14:textId="77777777" w:rsidR="00893DF7" w:rsidRPr="00606804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93DA24B" w14:textId="77777777" w:rsidR="00606804" w:rsidRP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8C5588D" wp14:editId="10ED34E6">
                <wp:extent cx="4936394" cy="309372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9802" cy="3095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C7A1BA" w14:textId="77777777" w:rsidR="00606804" w:rsidRP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E4FA9CE" w14:textId="2BE4C1F4" w:rsid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DC34AB8" wp14:editId="393A7974">
                <wp:extent cx="4953000" cy="568175"/>
                <wp:effectExtent l="0" t="0" r="0" b="381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4818" cy="572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1F189A8" w14:textId="2A3AA79B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FEF24B9" w14:textId="35C0FA5E" w:rsidR="00983DFC" w:rsidRPr="00983DFC" w:rsidRDefault="00893DF7" w:rsidP="00983DF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Просим ввести пользователя нужную ему строчку, заменяем каждую букву, в зависимости от алфавита, на противоположную</w:t>
          </w:r>
        </w:p>
        <w:p w14:paraId="6518CC8A" w14:textId="77777777" w:rsidR="00983DFC" w:rsidRDefault="00983DF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8351B31" w14:textId="4751C117" w:rsid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6695A23" w14:textId="32B3AED5" w:rsidR="00983DFC" w:rsidRDefault="00983DF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246EB1C" w14:textId="77777777" w:rsidR="00983DFC" w:rsidRDefault="00983DF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680CC77" w14:textId="592E1EF7" w:rsidR="00606804" w:rsidRDefault="00606804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Задание №3</w:t>
          </w:r>
        </w:p>
        <w:p w14:paraId="5966DDF1" w14:textId="77777777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D73FB88" w14:textId="15C99B7F" w:rsidR="00983DFC" w:rsidRPr="00983DFC" w:rsidRDefault="006C7C4F" w:rsidP="00983DF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val="en-US"/>
            </w:rPr>
            <w:drawing>
              <wp:inline distT="0" distB="0" distL="0" distR="0" wp14:anchorId="241F91F8" wp14:editId="31F45F79">
                <wp:extent cx="4977406" cy="3117273"/>
                <wp:effectExtent l="0" t="0" r="0" b="698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87165" cy="312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8F5666" w14:textId="77777777" w:rsidR="006C7C4F" w:rsidRDefault="006C7C4F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0AD355A" w14:textId="77777777" w:rsidR="00983DFC" w:rsidRDefault="00983DF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33492DA" w14:textId="65B660D2" w:rsidR="00276C02" w:rsidRDefault="006C7C4F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35B9030" wp14:editId="55317D9E">
                <wp:extent cx="5001260" cy="486991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2797" cy="499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856D1E2" w14:textId="77777777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C2FC59A" w14:textId="66BD20E0" w:rsidR="00276C02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Аналогично прошлому заданию, учитывая все алфавиты, заменяем все буквы (</w:t>
          </w:r>
          <w:r w:rsidR="00142D3C">
            <w:rPr>
              <w:rFonts w:ascii="Arial" w:hAnsi="Arial" w:cs="Arial"/>
              <w:sz w:val="24"/>
              <w:szCs w:val="24"/>
            </w:rPr>
            <w:t>т. к.</w:t>
          </w:r>
          <w:r>
            <w:rPr>
              <w:rFonts w:ascii="Arial" w:hAnsi="Arial" w:cs="Arial"/>
              <w:sz w:val="24"/>
              <w:szCs w:val="24"/>
            </w:rPr>
            <w:t xml:space="preserve"> по условию могут быть только буквы и цифры) на пробелы.</w:t>
          </w:r>
          <w:r w:rsidR="001F4DE7">
            <w:rPr>
              <w:rFonts w:ascii="Arial" w:hAnsi="Arial" w:cs="Arial"/>
              <w:sz w:val="24"/>
              <w:szCs w:val="24"/>
            </w:rPr>
            <w:t xml:space="preserve"> Далее избавляемся и от пробелов, после чего суммируем.</w:t>
          </w:r>
        </w:p>
        <w:p w14:paraId="5A591C93" w14:textId="77777777" w:rsidR="001F4DE7" w:rsidRP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008FF94" w14:textId="27AA1124" w:rsidR="00276C02" w:rsidRDefault="00276C0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Задание №4</w:t>
          </w:r>
        </w:p>
        <w:p w14:paraId="42604E78" w14:textId="77777777" w:rsid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BDC6CF5" w14:textId="77777777" w:rsidR="00276C02" w:rsidRDefault="00276C0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747A803" wp14:editId="2096D7E5">
                <wp:extent cx="5122333" cy="3200127"/>
                <wp:effectExtent l="0" t="0" r="2540" b="63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337" cy="3205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2258827" w14:textId="77777777" w:rsidR="00276C02" w:rsidRDefault="00276C0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B0C9277" w14:textId="77777777" w:rsidR="002426A2" w:rsidRDefault="00276C0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DA73B24" wp14:editId="1025D2EA">
                <wp:extent cx="5156200" cy="514014"/>
                <wp:effectExtent l="0" t="0" r="6350" b="635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1605" cy="519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2038551" w14:textId="3238AC43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335523E" w14:textId="129FF57C" w:rsidR="002426A2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Здесь необходимо написать словарик с заменами, после чего с помощью цикла заменяем в заданной строке буквы (транслитерируем).</w:t>
          </w:r>
        </w:p>
        <w:p w14:paraId="1480BB7E" w14:textId="29A594E3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04D8036" w14:textId="483C76DA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2A85DDD" w14:textId="2025CADE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4E4697C" w14:textId="29AF94C9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FEBBB96" w14:textId="218837CB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1D13979" w14:textId="52967873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197B509" w14:textId="64090245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8A8EF67" w14:textId="13F51032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B7B1678" w14:textId="7C19DE4B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771E83F" w14:textId="37E77C40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696620A" w14:textId="123BFBB8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2346C68" w14:textId="502F8BDA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B14FB44" w14:textId="7EF84E12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3678348" w14:textId="77777777" w:rsidR="002426A2" w:rsidRPr="001F4DE7" w:rsidRDefault="002426A2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A758FDF" w14:textId="497412D6" w:rsidR="002426A2" w:rsidRDefault="002426A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№5</w:t>
          </w:r>
        </w:p>
        <w:p w14:paraId="05037B0E" w14:textId="77777777" w:rsid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FEF9C21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AE30B90" wp14:editId="69C99B8D">
                <wp:extent cx="5185811" cy="3268133"/>
                <wp:effectExtent l="0" t="0" r="0" b="889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92175" cy="3272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FCE2BCF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87EE835" w14:textId="71947D5B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13EFB55" wp14:editId="24BE265E">
                <wp:extent cx="5165517" cy="2954867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72214" cy="2958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9A11E1" w14:textId="24D79222" w:rsidR="001F4DE7" w:rsidRP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Для того чтобы нарисовать радугу я использовал метод </w:t>
          </w:r>
          <w:r>
            <w:rPr>
              <w:rFonts w:ascii="Arial" w:hAnsi="Arial" w:cs="Arial"/>
              <w:sz w:val="24"/>
              <w:szCs w:val="24"/>
              <w:lang w:val="en-US"/>
            </w:rPr>
            <w:t>matplotlib</w:t>
          </w:r>
          <w:r>
            <w:rPr>
              <w:rFonts w:ascii="Arial" w:hAnsi="Arial" w:cs="Arial"/>
              <w:sz w:val="24"/>
              <w:szCs w:val="24"/>
            </w:rPr>
            <w:t xml:space="preserve"> для построения графиков. Здесь 7 перевернутых парабол</w:t>
          </w:r>
          <w:r w:rsidRPr="001F4DE7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разных цветов.</w:t>
          </w:r>
        </w:p>
        <w:p w14:paraId="76E6D3DC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0C252ED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0EA5634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7C0977B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A890A36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5FEFB3A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E45EE37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7796A04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81B738A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A5AF49A" w14:textId="77777777" w:rsidR="002426A2" w:rsidRPr="00142D3C" w:rsidRDefault="002426A2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6A17392" w14:textId="7D0DDC45" w:rsidR="002426A2" w:rsidRPr="001F4DE7" w:rsidRDefault="002426A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</w:t>
          </w:r>
          <w:r w:rsidR="006D166B">
            <w:rPr>
              <w:rFonts w:ascii="Arial" w:hAnsi="Arial" w:cs="Arial"/>
              <w:sz w:val="24"/>
              <w:szCs w:val="24"/>
              <w:lang w:val="en-US"/>
            </w:rPr>
            <w:t>6</w:t>
          </w:r>
        </w:p>
        <w:p w14:paraId="17C82C91" w14:textId="77777777" w:rsidR="001F4DE7" w:rsidRPr="006D166B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D95819D" w14:textId="37004317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val="en-US"/>
            </w:rPr>
            <w:drawing>
              <wp:inline distT="0" distB="0" distL="0" distR="0" wp14:anchorId="30E15E31" wp14:editId="729DFF72">
                <wp:extent cx="5343941" cy="3352800"/>
                <wp:effectExtent l="0" t="0" r="9525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6451" cy="335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01A8CF1" w14:textId="0C62CBEF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5363A15" w14:textId="4C41599E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0F8DC141" wp14:editId="79886891">
                <wp:extent cx="5325533" cy="1194884"/>
                <wp:effectExtent l="0" t="0" r="0" b="5715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3871" cy="1198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217DAF8" w14:textId="26D566EA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3D9EFC7" w14:textId="7133664A" w:rsid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Так как в данном задании пользователь может ввести вообще что угодно для завершения цикла, то следует проверять тип данных заданных им элементов.</w:t>
          </w:r>
        </w:p>
        <w:p w14:paraId="714C3080" w14:textId="53076AF6" w:rsidR="006D166B" w:rsidRPr="00142D3C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Нам нужен только </w:t>
          </w:r>
          <w:r>
            <w:rPr>
              <w:rFonts w:ascii="Arial" w:hAnsi="Arial" w:cs="Arial"/>
              <w:sz w:val="24"/>
              <w:szCs w:val="24"/>
              <w:lang w:val="en-US"/>
            </w:rPr>
            <w:t>integer</w:t>
          </w:r>
          <w:r w:rsidRPr="001F4DE7">
            <w:rPr>
              <w:rFonts w:ascii="Arial" w:hAnsi="Arial" w:cs="Arial"/>
              <w:sz w:val="24"/>
              <w:szCs w:val="24"/>
            </w:rPr>
            <w:t xml:space="preserve">, </w:t>
          </w:r>
          <w:r>
            <w:rPr>
              <w:rFonts w:ascii="Arial" w:hAnsi="Arial" w:cs="Arial"/>
              <w:sz w:val="24"/>
              <w:szCs w:val="24"/>
            </w:rPr>
            <w:t xml:space="preserve">поэтому для проверки используем </w:t>
          </w:r>
          <w:r>
            <w:rPr>
              <w:rFonts w:ascii="Arial" w:hAnsi="Arial" w:cs="Arial"/>
              <w:sz w:val="24"/>
              <w:szCs w:val="24"/>
              <w:lang w:val="en-US"/>
            </w:rPr>
            <w:t>isdigit</w:t>
          </w:r>
          <w:r w:rsidRPr="001F4DE7">
            <w:rPr>
              <w:rFonts w:ascii="Arial" w:hAnsi="Arial" w:cs="Arial"/>
              <w:sz w:val="24"/>
              <w:szCs w:val="24"/>
            </w:rPr>
            <w:t>.</w:t>
          </w:r>
          <w:r w:rsidR="00142D3C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 xml:space="preserve">Используем стандартный подсчет за счёт </w:t>
          </w:r>
          <w:r w:rsidR="00142D3C">
            <w:rPr>
              <w:rFonts w:ascii="Arial" w:hAnsi="Arial" w:cs="Arial"/>
              <w:sz w:val="24"/>
              <w:szCs w:val="24"/>
            </w:rPr>
            <w:t xml:space="preserve">переменной </w:t>
          </w:r>
          <w:r w:rsidR="00142D3C">
            <w:rPr>
              <w:rFonts w:ascii="Arial" w:hAnsi="Arial" w:cs="Arial"/>
              <w:sz w:val="24"/>
              <w:szCs w:val="24"/>
              <w:lang w:val="en-US"/>
            </w:rPr>
            <w:t>(</w:t>
          </w:r>
          <w:r>
            <w:rPr>
              <w:rFonts w:ascii="Arial" w:hAnsi="Arial" w:cs="Arial"/>
              <w:sz w:val="24"/>
              <w:szCs w:val="24"/>
              <w:lang w:val="en-US"/>
            </w:rPr>
            <w:t>coun</w:t>
          </w:r>
          <w:r w:rsidR="00142D3C">
            <w:rPr>
              <w:rFonts w:ascii="Arial" w:hAnsi="Arial" w:cs="Arial"/>
              <w:sz w:val="24"/>
              <w:szCs w:val="24"/>
              <w:lang w:val="en-US"/>
            </w:rPr>
            <w:t>t)</w:t>
          </w:r>
          <w:r w:rsidR="00142D3C">
            <w:rPr>
              <w:rFonts w:ascii="Arial" w:hAnsi="Arial" w:cs="Arial"/>
              <w:sz w:val="24"/>
              <w:szCs w:val="24"/>
            </w:rPr>
            <w:t>.</w:t>
          </w:r>
        </w:p>
        <w:p w14:paraId="3D33DC13" w14:textId="098E9860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E785BB0" w14:textId="2A624D59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83E2414" w14:textId="22FAD774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C283BDC" w14:textId="7E8D1BAB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66B6A88" w14:textId="61E29D2D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DB4A2E9" w14:textId="25DA9D23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ECB0F0C" w14:textId="5F0D1633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4199060" w14:textId="33C4714B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23B097D" w14:textId="7DE7BF92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EAD48F6" w14:textId="18D4E833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ADCB668" w14:textId="404E915E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12B97F8" w14:textId="2071D040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94EE1D8" w14:textId="723AF6F4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B20E686" w14:textId="18389480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DA5A29A" w14:textId="665BDF4F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246F93A" w14:textId="57D408D3" w:rsidR="006D166B" w:rsidRPr="00142D3C" w:rsidRDefault="006D166B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C636FEC" w14:textId="5F4D5A4F" w:rsidR="006D166B" w:rsidRDefault="006D166B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№7</w:t>
          </w:r>
        </w:p>
        <w:p w14:paraId="358E6982" w14:textId="77777777" w:rsidR="00142D3C" w:rsidRDefault="00142D3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59D151D" w14:textId="4EFDE003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EC58454" wp14:editId="51FFD33E">
                <wp:extent cx="5343525" cy="3359755"/>
                <wp:effectExtent l="0" t="0" r="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9812" cy="3363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87A163" w14:textId="49AD900C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27BFFCB" w14:textId="6D56E247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FE28291" wp14:editId="1C75A2E6">
                <wp:extent cx="5325533" cy="1438286"/>
                <wp:effectExtent l="0" t="0" r="889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6470" cy="144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33B980" w14:textId="10603925" w:rsidR="00CC0EE6" w:rsidRDefault="00CC0EE6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67D0B85" w14:textId="293514DF" w:rsidR="00CC0EE6" w:rsidRDefault="00142D3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В данной задаче используются довольно стандартные методы подсчета, которые не требуют описания. Важно лишь акцентировать внимание на том, что индекс максимального и минимального элемента могут располагаться относительно друг друга по-разному и это следует учитывать. </w:t>
          </w:r>
        </w:p>
        <w:p w14:paraId="41FDDAF2" w14:textId="42C54710" w:rsidR="00CC0EE6" w:rsidRDefault="00CC0EE6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543FFCA" w14:textId="3CB8AD18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13D53ADA" w14:textId="763F7B75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7C703588" w14:textId="77C29053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7E27ABF8" w14:textId="52FD57FB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5C252102" w14:textId="177027FD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44BADBB8" w14:textId="4F8BEE45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4640B165" w14:textId="3AE251D9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176AC9BA" w14:textId="76C99A84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76BAF4BA" w14:textId="5402EE69" w:rsidR="006D166B" w:rsidRDefault="006D166B" w:rsidP="00142D3C">
          <w:pPr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0F810B50" w14:textId="77777777" w:rsidR="00142D3C" w:rsidRPr="00142D3C" w:rsidRDefault="00142D3C" w:rsidP="00142D3C">
          <w:pPr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5A6D799A" w14:textId="02247BF5" w:rsidR="006D166B" w:rsidRDefault="006D166B" w:rsidP="006D166B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№8</w:t>
          </w:r>
        </w:p>
        <w:p w14:paraId="4CB4131C" w14:textId="77777777" w:rsidR="00142D3C" w:rsidRDefault="00142D3C" w:rsidP="00142D3C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70756936" w14:textId="0C78B056" w:rsidR="006D166B" w:rsidRDefault="00CB02E8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5790A87" wp14:editId="670415F7">
                <wp:extent cx="5283423" cy="3307080"/>
                <wp:effectExtent l="0" t="0" r="0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88829" cy="3310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DBEF098" w14:textId="7120B4E2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0EC82EC0" w14:textId="76AB2305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49DCDF7A" wp14:editId="737BBEE2">
                <wp:extent cx="5308600" cy="999739"/>
                <wp:effectExtent l="0" t="0" r="635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301" cy="100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26DCC5A" w14:textId="746E71B2" w:rsidR="00CC0EE6" w:rsidRDefault="00CC0EE6" w:rsidP="002426A2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4C0CACD4" w14:textId="095CE804" w:rsidR="00142D3C" w:rsidRPr="00142D3C" w:rsidRDefault="00142D3C" w:rsidP="002426A2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Опять же количество раз, которое пользователь может вводить параметр роста неограничен, поэтому используем ранее испытанный алгоритм из 6-го задания. Теперь пользователь может выйти из цикла лишь если введет кодовую фразу </w:t>
          </w:r>
          <w:r w:rsidRPr="00142D3C">
            <w:rPr>
              <w:rFonts w:ascii="Arial" w:hAnsi="Arial" w:cs="Arial"/>
              <w:sz w:val="24"/>
              <w:szCs w:val="24"/>
            </w:rPr>
            <w:t>“</w:t>
          </w:r>
          <w:r>
            <w:rPr>
              <w:rFonts w:ascii="Arial" w:hAnsi="Arial" w:cs="Arial"/>
              <w:sz w:val="24"/>
              <w:szCs w:val="24"/>
            </w:rPr>
            <w:t>все построены</w:t>
          </w:r>
          <w:r w:rsidRPr="00142D3C">
            <w:rPr>
              <w:rFonts w:ascii="Arial" w:hAnsi="Arial" w:cs="Arial"/>
              <w:sz w:val="24"/>
              <w:szCs w:val="24"/>
            </w:rPr>
            <w:t>”</w:t>
          </w:r>
          <w:r>
            <w:rPr>
              <w:rFonts w:ascii="Arial" w:hAnsi="Arial" w:cs="Arial"/>
              <w:sz w:val="24"/>
              <w:szCs w:val="24"/>
            </w:rPr>
            <w:t xml:space="preserve">, если введет что-то кроме цифры, то это никак не повлияет на результат, но программа об этом ему скажет </w:t>
          </w:r>
        </w:p>
        <w:p w14:paraId="026E26D4" w14:textId="77777777" w:rsidR="00CC0EE6" w:rsidRDefault="00CC0EE6" w:rsidP="002426A2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74AFBA08" w14:textId="49454B7F" w:rsidR="00825953" w:rsidRPr="002426A2" w:rsidRDefault="00F52292" w:rsidP="002426A2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</w:sdtContent>
    </w:sdt>
    <w:p w14:paraId="1480C08A" w14:textId="5061F64F" w:rsidR="00825953" w:rsidRPr="00606804" w:rsidRDefault="000410EB" w:rsidP="00EA3EC5">
      <w:pPr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606804">
        <w:rPr>
          <w:rFonts w:ascii="Arial" w:hAnsi="Arial" w:cs="Arial"/>
          <w:b/>
          <w:sz w:val="28"/>
          <w:szCs w:val="28"/>
        </w:rPr>
        <w:t>Вывод:</w:t>
      </w:r>
    </w:p>
    <w:p w14:paraId="3020AC90" w14:textId="696045BB" w:rsidR="00825953" w:rsidRPr="00606804" w:rsidRDefault="00F52292" w:rsidP="00983DFC">
      <w:pPr>
        <w:tabs>
          <w:tab w:val="left" w:pos="4095"/>
        </w:tabs>
        <w:spacing w:after="60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4846683"/>
          <w:placeholder>
            <w:docPart w:val="9DA7E2A1C8434B38AD9D5B3D961AD54B"/>
          </w:placeholder>
        </w:sdtPr>
        <w:sdtEndPr/>
        <w:sdtContent>
          <w:r w:rsidR="00983DFC">
            <w:rPr>
              <w:rFonts w:ascii="Arial" w:hAnsi="Arial" w:cs="Arial"/>
              <w:sz w:val="24"/>
              <w:szCs w:val="24"/>
            </w:rPr>
            <w:t>В данной лабораторной работе мы практиковались работать со списками и строками.</w:t>
          </w:r>
        </w:sdtContent>
      </w:sdt>
    </w:p>
    <w:sectPr w:rsidR="00825953" w:rsidRPr="00606804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2980A" w14:textId="77777777" w:rsidR="00F52292" w:rsidRDefault="00F52292" w:rsidP="00186C2F">
      <w:pPr>
        <w:spacing w:after="0" w:line="240" w:lineRule="auto"/>
      </w:pPr>
      <w:r>
        <w:separator/>
      </w:r>
    </w:p>
  </w:endnote>
  <w:endnote w:type="continuationSeparator" w:id="0">
    <w:p w14:paraId="536701FE" w14:textId="77777777" w:rsidR="00F52292" w:rsidRDefault="00F52292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09793" w14:textId="77777777" w:rsidR="00F52292" w:rsidRDefault="00F52292" w:rsidP="00186C2F">
      <w:pPr>
        <w:spacing w:after="0" w:line="240" w:lineRule="auto"/>
      </w:pPr>
      <w:r>
        <w:separator/>
      </w:r>
    </w:p>
  </w:footnote>
  <w:footnote w:type="continuationSeparator" w:id="0">
    <w:p w14:paraId="13C41448" w14:textId="77777777" w:rsidR="00F52292" w:rsidRDefault="00F52292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0229"/>
    <w:multiLevelType w:val="hybridMultilevel"/>
    <w:tmpl w:val="78CC9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12"/>
    <w:rsid w:val="0002749F"/>
    <w:rsid w:val="000410EB"/>
    <w:rsid w:val="000D2C40"/>
    <w:rsid w:val="0010500D"/>
    <w:rsid w:val="00142D3C"/>
    <w:rsid w:val="00186C2F"/>
    <w:rsid w:val="001B5B56"/>
    <w:rsid w:val="001C10CF"/>
    <w:rsid w:val="001F4DE7"/>
    <w:rsid w:val="00227E46"/>
    <w:rsid w:val="002426A2"/>
    <w:rsid w:val="00276C02"/>
    <w:rsid w:val="003B5161"/>
    <w:rsid w:val="005815F3"/>
    <w:rsid w:val="00606804"/>
    <w:rsid w:val="006C7C4F"/>
    <w:rsid w:val="006D166B"/>
    <w:rsid w:val="00825953"/>
    <w:rsid w:val="00893DF7"/>
    <w:rsid w:val="00897D41"/>
    <w:rsid w:val="00983DFC"/>
    <w:rsid w:val="00A71023"/>
    <w:rsid w:val="00A8270D"/>
    <w:rsid w:val="00BC47E2"/>
    <w:rsid w:val="00C96B31"/>
    <w:rsid w:val="00CA5612"/>
    <w:rsid w:val="00CB02E8"/>
    <w:rsid w:val="00CC0EE6"/>
    <w:rsid w:val="00F37F19"/>
    <w:rsid w:val="00F52292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1647"/>
  <w15:docId w15:val="{190561D0-F67B-4968-87D6-C5308C55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CA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8;&#1090;&#1084;&#1086;\&#1055;&#1088;&#1086;&#1075;&#1088;&#1072;&#1084;&#1084;&#1080;&#1088;&#1086;&#1074;&#1072;&#1085;&#1080;&#1077;\Shablon_otche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5B7B7CE6B24181BF3D0ECAAE7BEF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A045B-97E3-456D-8688-B9A67A10F3BC}"/>
      </w:docPartPr>
      <w:docPartBody>
        <w:p w:rsidR="00492CBE" w:rsidRDefault="00A01DD2">
          <w:pPr>
            <w:pStyle w:val="2C5B7B7CE6B24181BF3D0ECAAE7BEFD8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CF257F82672B4C8F9A0A8C325B6EF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970F0D-F1AE-4046-ACE8-C88D1CB64EC4}"/>
      </w:docPartPr>
      <w:docPartBody>
        <w:p w:rsidR="00492CBE" w:rsidRDefault="00A01DD2">
          <w:pPr>
            <w:pStyle w:val="CF257F82672B4C8F9A0A8C325B6EF2A9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CA66722A41B445FAE716EE69FDBD4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DF3C5-5996-41F1-8FC0-381B8A37E6B3}"/>
      </w:docPartPr>
      <w:docPartBody>
        <w:p w:rsidR="00492CBE" w:rsidRDefault="00A01DD2">
          <w:pPr>
            <w:pStyle w:val="ACA66722A41B445FAE716EE69FDBD464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E6CE4AB1ABFA40B3A793998825BEDC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3E771-5AD8-4BF2-8900-2A9B9D2ABC42}"/>
      </w:docPartPr>
      <w:docPartBody>
        <w:p w:rsidR="00492CBE" w:rsidRDefault="00A01DD2">
          <w:pPr>
            <w:pStyle w:val="E6CE4AB1ABFA40B3A793998825BEDCC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995B0A5C297C45D78462CA438EADB7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099AE-D15A-4906-B6CB-6D92F05EC74F}"/>
      </w:docPartPr>
      <w:docPartBody>
        <w:p w:rsidR="00492CBE" w:rsidRDefault="00A01DD2">
          <w:pPr>
            <w:pStyle w:val="995B0A5C297C45D78462CA438EADB7C5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35B67B47116E448B91FDC6F02D561B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4DEAB-F70F-49FB-A57E-9199797F9319}"/>
      </w:docPartPr>
      <w:docPartBody>
        <w:p w:rsidR="00492CBE" w:rsidRDefault="00A01DD2">
          <w:pPr>
            <w:pStyle w:val="35B67B47116E448B91FDC6F02D561B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C25B07BB49F94263973E883CDEE0CC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811EDC-27FF-445C-A468-D6728B0B553E}"/>
      </w:docPartPr>
      <w:docPartBody>
        <w:p w:rsidR="00492CBE" w:rsidRDefault="00A01DD2">
          <w:pPr>
            <w:pStyle w:val="C25B07BB49F94263973E883CDEE0CC1E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D1F9A699A6024EC2998D79552029A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9E674-0FC6-4CB9-940B-B627F116A197}"/>
      </w:docPartPr>
      <w:docPartBody>
        <w:p w:rsidR="00492CBE" w:rsidRDefault="00A01DD2">
          <w:pPr>
            <w:pStyle w:val="D1F9A699A6024EC2998D79552029A6CA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9AD25C03BE2B490EB73A6D43EF6EF6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F6C8A8-73DF-4D34-B497-D6198311C508}"/>
      </w:docPartPr>
      <w:docPartBody>
        <w:p w:rsidR="00492CBE" w:rsidRDefault="00A01DD2">
          <w:pPr>
            <w:pStyle w:val="9AD25C03BE2B490EB73A6D43EF6EF6FC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9DA7E2A1C8434B38AD9D5B3D961AD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814F-5EA7-4F9E-93EE-9EA4206C8958}"/>
      </w:docPartPr>
      <w:docPartBody>
        <w:p w:rsidR="00492CBE" w:rsidRDefault="00A01DD2">
          <w:pPr>
            <w:pStyle w:val="9DA7E2A1C8434B38AD9D5B3D961AD54B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D2"/>
    <w:rsid w:val="00492CBE"/>
    <w:rsid w:val="00A01DD2"/>
    <w:rsid w:val="00C3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5B7B7CE6B24181BF3D0ECAAE7BEFD8">
    <w:name w:val="2C5B7B7CE6B24181BF3D0ECAAE7BEFD8"/>
  </w:style>
  <w:style w:type="paragraph" w:customStyle="1" w:styleId="CF257F82672B4C8F9A0A8C325B6EF2A9">
    <w:name w:val="CF257F82672B4C8F9A0A8C325B6EF2A9"/>
  </w:style>
  <w:style w:type="paragraph" w:customStyle="1" w:styleId="ACA66722A41B445FAE716EE69FDBD464">
    <w:name w:val="ACA66722A41B445FAE716EE69FDBD464"/>
  </w:style>
  <w:style w:type="paragraph" w:customStyle="1" w:styleId="E6CE4AB1ABFA40B3A793998825BEDCCE">
    <w:name w:val="E6CE4AB1ABFA40B3A793998825BEDCCE"/>
  </w:style>
  <w:style w:type="paragraph" w:customStyle="1" w:styleId="995B0A5C297C45D78462CA438EADB7C5">
    <w:name w:val="995B0A5C297C45D78462CA438EADB7C5"/>
  </w:style>
  <w:style w:type="paragraph" w:customStyle="1" w:styleId="35B67B47116E448B91FDC6F02D561B56">
    <w:name w:val="35B67B47116E448B91FDC6F02D561B56"/>
  </w:style>
  <w:style w:type="paragraph" w:customStyle="1" w:styleId="C25B07BB49F94263973E883CDEE0CC1E">
    <w:name w:val="C25B07BB49F94263973E883CDEE0CC1E"/>
  </w:style>
  <w:style w:type="paragraph" w:customStyle="1" w:styleId="D1F9A699A6024EC2998D79552029A6CA">
    <w:name w:val="D1F9A699A6024EC2998D79552029A6CA"/>
  </w:style>
  <w:style w:type="paragraph" w:customStyle="1" w:styleId="9AD25C03BE2B490EB73A6D43EF6EF6FC">
    <w:name w:val="9AD25C03BE2B490EB73A6D43EF6EF6FC"/>
  </w:style>
  <w:style w:type="paragraph" w:customStyle="1" w:styleId="9DA7E2A1C8434B38AD9D5B3D961AD54B">
    <w:name w:val="9DA7E2A1C8434B38AD9D5B3D961AD54B"/>
  </w:style>
  <w:style w:type="paragraph" w:customStyle="1" w:styleId="92858FCCA76F44ECA7307615ED0C5D91">
    <w:name w:val="92858FCCA76F44ECA7307615ED0C5D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Shablon_otcheta.dotx</Template>
  <TotalTime>618</TotalTime>
  <Pages>8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Фоминцев</dc:creator>
  <cp:lastModifiedBy>Денис Фоминцев</cp:lastModifiedBy>
  <cp:revision>2</cp:revision>
  <dcterms:created xsi:type="dcterms:W3CDTF">2021-10-31T07:23:00Z</dcterms:created>
  <dcterms:modified xsi:type="dcterms:W3CDTF">2021-10-31T17:46:00Z</dcterms:modified>
</cp:coreProperties>
</file>